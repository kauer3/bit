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2BB3" w14:textId="77777777" w:rsidR="00D778DF" w:rsidRDefault="0082054D" w:rsidP="00327B0D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C1C37">
            <w:t>Lab – Windows Installation</w:t>
          </w:r>
        </w:sdtContent>
      </w:sdt>
    </w:p>
    <w:p w14:paraId="5AF72AAC" w14:textId="77777777" w:rsidR="005924BB" w:rsidRPr="00E70096" w:rsidRDefault="005924BB" w:rsidP="005924BB">
      <w:pPr>
        <w:pStyle w:val="Heading1"/>
        <w:numPr>
          <w:ilvl w:val="0"/>
          <w:numId w:val="3"/>
        </w:numPr>
      </w:pPr>
      <w:r w:rsidRPr="00E70096">
        <w:t>Objectives</w:t>
      </w:r>
    </w:p>
    <w:p w14:paraId="572CEE9C" w14:textId="77777777" w:rsidR="005924BB" w:rsidRPr="004C0909" w:rsidRDefault="005924BB" w:rsidP="005924BB">
      <w:pPr>
        <w:pStyle w:val="BodyTextL25"/>
      </w:pPr>
      <w:r>
        <w:t>In this lab, you will install Windows 10.</w:t>
      </w:r>
    </w:p>
    <w:p w14:paraId="71CAC69D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Background / Scenario</w:t>
      </w:r>
    </w:p>
    <w:p w14:paraId="0B325D1D" w14:textId="77777777" w:rsidR="005924BB" w:rsidRPr="0013140D" w:rsidRDefault="005924BB" w:rsidP="005924BB">
      <w:pPr>
        <w:pStyle w:val="BodyTextL25"/>
      </w:pPr>
      <w:bookmarkStart w:id="0" w:name="_Hlk4137011"/>
      <w:r>
        <w:t>You may have already installed Windows 10 earlier in the course.</w:t>
      </w:r>
    </w:p>
    <w:bookmarkEnd w:id="0"/>
    <w:p w14:paraId="262AE08D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Required Resources</w:t>
      </w:r>
    </w:p>
    <w:p w14:paraId="55F551D8" w14:textId="77777777" w:rsidR="005924BB" w:rsidRDefault="005924BB" w:rsidP="005924BB">
      <w:pPr>
        <w:pStyle w:val="Bulletlevel1"/>
        <w:spacing w:before="60" w:after="60" w:line="276" w:lineRule="auto"/>
      </w:pPr>
      <w:r>
        <w:t>A computer with a blank hard disk drive</w:t>
      </w:r>
    </w:p>
    <w:p w14:paraId="3F51B664" w14:textId="77777777" w:rsidR="005924BB" w:rsidRDefault="005924BB" w:rsidP="005924BB">
      <w:pPr>
        <w:pStyle w:val="Bulletlevel1"/>
        <w:spacing w:before="60" w:after="60" w:line="276" w:lineRule="auto"/>
      </w:pPr>
      <w:r>
        <w:t>Windows 10</w:t>
      </w:r>
    </w:p>
    <w:p w14:paraId="3CCEFBE3" w14:textId="77777777" w:rsidR="005924BB" w:rsidRDefault="005924BB" w:rsidP="005924BB">
      <w:pPr>
        <w:pStyle w:val="Heading1"/>
        <w:numPr>
          <w:ilvl w:val="0"/>
          <w:numId w:val="3"/>
        </w:numPr>
      </w:pPr>
      <w:r>
        <w:t>Instructions</w:t>
      </w:r>
    </w:p>
    <w:p w14:paraId="6BA1F9F8" w14:textId="77777777" w:rsidR="005924BB" w:rsidRDefault="005924BB" w:rsidP="00BE1A74">
      <w:pPr>
        <w:pStyle w:val="Heading2"/>
      </w:pPr>
      <w:r>
        <w:t>Starting the Installation Media</w:t>
      </w:r>
    </w:p>
    <w:p w14:paraId="3FFF9C60" w14:textId="77777777" w:rsidR="005924BB" w:rsidRDefault="005924BB" w:rsidP="00BE1A74">
      <w:pPr>
        <w:pStyle w:val="SubStepAlpha"/>
      </w:pPr>
      <w:r>
        <w:t xml:space="preserve">Insert the </w:t>
      </w:r>
      <w:r w:rsidRPr="00FF4C65">
        <w:t>Windows 10 installation DVD into the DVD-ROM drive or plug the USB flash drive into a USB</w:t>
      </w:r>
      <w:r>
        <w:t xml:space="preserve"> port.</w:t>
      </w:r>
    </w:p>
    <w:p w14:paraId="4C1EDD53" w14:textId="77777777" w:rsidR="005924BB" w:rsidRDefault="005924BB" w:rsidP="00BE1A74">
      <w:pPr>
        <w:pStyle w:val="SubStepAlpha"/>
      </w:pPr>
      <w:r w:rsidRPr="006C2C41">
        <w:t xml:space="preserve">When the </w:t>
      </w:r>
      <w:r>
        <w:t>computer</w:t>
      </w:r>
      <w:r w:rsidRPr="006C2C41">
        <w:t xml:space="preserve"> st</w:t>
      </w:r>
      <w:r>
        <w:t xml:space="preserve">arts up, watch for the message </w:t>
      </w:r>
      <w:r w:rsidRPr="00A05743">
        <w:rPr>
          <w:b/>
        </w:rPr>
        <w:t>Press any key to boot from CD or DVD.</w:t>
      </w:r>
    </w:p>
    <w:p w14:paraId="571D99CF" w14:textId="77777777" w:rsidR="005924BB" w:rsidRPr="004F2F0B" w:rsidRDefault="005924BB" w:rsidP="005924BB">
      <w:pPr>
        <w:pStyle w:val="BodyTextL50"/>
      </w:pPr>
      <w:r w:rsidRPr="00A05743">
        <w:t xml:space="preserve">If the message appears, press any key on the keyboard to boot the </w:t>
      </w:r>
      <w:r>
        <w:t>computer</w:t>
      </w:r>
      <w:r w:rsidRPr="00A05743">
        <w:t xml:space="preserve"> from the</w:t>
      </w:r>
      <w:r>
        <w:t xml:space="preserve"> </w:t>
      </w:r>
      <w:r w:rsidRPr="00A05743">
        <w:t xml:space="preserve">DVD. If the </w:t>
      </w:r>
      <w:r w:rsidRPr="00B97ED4">
        <w:rPr>
          <w:b/>
        </w:rPr>
        <w:t>press any key message</w:t>
      </w:r>
      <w:r w:rsidRPr="00A05743">
        <w:t xml:space="preserve"> does not appear, t</w:t>
      </w:r>
      <w:r>
        <w:t>he computer should automatically start</w:t>
      </w:r>
      <w:r w:rsidRPr="00A05743">
        <w:t xml:space="preserve"> loading files from the DVD.</w:t>
      </w:r>
    </w:p>
    <w:p w14:paraId="25A2802E" w14:textId="77777777" w:rsidR="005924BB" w:rsidRPr="00A05743" w:rsidRDefault="005924BB" w:rsidP="00BE1A74">
      <w:pPr>
        <w:pStyle w:val="SubStepAlpha"/>
      </w:pPr>
      <w:r w:rsidRPr="00A05743">
        <w:t>The computer starts loading files from the DVD or USB flash drive.</w:t>
      </w:r>
    </w:p>
    <w:p w14:paraId="661C205A" w14:textId="77777777" w:rsidR="005924BB" w:rsidRDefault="005924BB" w:rsidP="00BE1A74">
      <w:pPr>
        <w:pStyle w:val="Heading2"/>
      </w:pPr>
      <w:r>
        <w:t>Configuring Initial settings</w:t>
      </w:r>
    </w:p>
    <w:p w14:paraId="60120D03" w14:textId="77777777" w:rsidR="005924BB" w:rsidRPr="00A05743" w:rsidRDefault="005924BB" w:rsidP="00BE1A74">
      <w:pPr>
        <w:pStyle w:val="SubStepAlpha"/>
      </w:pPr>
      <w:r w:rsidRPr="009414C0">
        <w:t xml:space="preserve">The </w:t>
      </w:r>
      <w:r>
        <w:rPr>
          <w:b/>
        </w:rPr>
        <w:t xml:space="preserve">Windows Setup </w:t>
      </w:r>
      <w:r>
        <w:t>window opens</w:t>
      </w:r>
      <w:r w:rsidRPr="009414C0">
        <w:t xml:space="preserve">. </w:t>
      </w:r>
      <w:r>
        <w:t>Click</w:t>
      </w:r>
      <w:r w:rsidRPr="009414C0">
        <w:t xml:space="preserve"> </w:t>
      </w:r>
      <w:r w:rsidRPr="00C3333C">
        <w:rPr>
          <w:b/>
        </w:rPr>
        <w:t>Next</w:t>
      </w:r>
      <w:r w:rsidRPr="009414C0">
        <w:t xml:space="preserve"> </w:t>
      </w:r>
      <w:r>
        <w:t xml:space="preserve">to continue </w:t>
      </w:r>
      <w:r w:rsidRPr="009414C0">
        <w:t>unless yo</w:t>
      </w:r>
      <w:r>
        <w:t>u need to change the default settings.</w:t>
      </w:r>
    </w:p>
    <w:p w14:paraId="2F8A10A5" w14:textId="77777777" w:rsidR="005924BB" w:rsidRDefault="005924BB" w:rsidP="00BE1A74">
      <w:pPr>
        <w:pStyle w:val="SubStepAlpha"/>
      </w:pPr>
      <w:r>
        <w:t>Click</w:t>
      </w:r>
      <w:r w:rsidRPr="00A05743">
        <w:t xml:space="preserve"> </w:t>
      </w:r>
      <w:r w:rsidRPr="00A05743">
        <w:rPr>
          <w:b/>
        </w:rPr>
        <w:t xml:space="preserve">Install now </w:t>
      </w:r>
      <w:r w:rsidRPr="00A05743">
        <w:t>to continue</w:t>
      </w:r>
      <w:r>
        <w:t xml:space="preserve"> the installation</w:t>
      </w:r>
      <w:r w:rsidRPr="00A05743">
        <w:t>.</w:t>
      </w:r>
    </w:p>
    <w:p w14:paraId="5EAD5AA3" w14:textId="77777777" w:rsidR="005924BB" w:rsidRPr="00A05743" w:rsidRDefault="005924BB" w:rsidP="00BE1A74">
      <w:pPr>
        <w:pStyle w:val="Heading2"/>
      </w:pPr>
      <w:r>
        <w:t>Collecting Information</w:t>
      </w:r>
    </w:p>
    <w:p w14:paraId="3B7B111B" w14:textId="77777777" w:rsidR="005924BB" w:rsidRDefault="005924BB" w:rsidP="00BE1A74">
      <w:pPr>
        <w:pStyle w:val="SubStepAlpha"/>
      </w:pPr>
      <w:r>
        <w:t>In the Enter the product key to activate Windows window, enter the product key.</w:t>
      </w:r>
    </w:p>
    <w:p w14:paraId="7B4C163E" w14:textId="77777777" w:rsidR="005924BB" w:rsidRPr="007F1135" w:rsidRDefault="005924BB" w:rsidP="005924BB">
      <w:pPr>
        <w:pStyle w:val="BodyTextL50"/>
      </w:pPr>
      <w:r w:rsidRPr="002C2823">
        <w:rPr>
          <w:b/>
        </w:rPr>
        <w:t>Note</w:t>
      </w:r>
      <w:r>
        <w:t>: You can find the product key on the case or sleeve in which the Windows DVD was packaged, or you can get it from your instructor.</w:t>
      </w:r>
    </w:p>
    <w:p w14:paraId="30FE35C5" w14:textId="77777777" w:rsidR="005924BB" w:rsidRDefault="005924BB" w:rsidP="00BE1A74">
      <w:pPr>
        <w:pStyle w:val="SubStepAlpha"/>
      </w:pPr>
      <w:r>
        <w:t xml:space="preserve">The </w:t>
      </w:r>
      <w:r w:rsidRPr="00B97ED4">
        <w:rPr>
          <w:b/>
        </w:rPr>
        <w:t>License terms</w:t>
      </w:r>
      <w:r>
        <w:t xml:space="preserve"> window opens. Read and confirm </w:t>
      </w:r>
      <w:r w:rsidRPr="00A05743">
        <w:t xml:space="preserve">that you accept the license by selecting the box </w:t>
      </w:r>
      <w:r w:rsidRPr="00B97ED4">
        <w:rPr>
          <w:b/>
        </w:rPr>
        <w:t>I accept the license terms</w:t>
      </w:r>
      <w:r w:rsidRPr="00A05743">
        <w:t xml:space="preserve">. Click </w:t>
      </w:r>
      <w:r w:rsidRPr="00A05743">
        <w:rPr>
          <w:b/>
        </w:rPr>
        <w:t>Next</w:t>
      </w:r>
      <w:r w:rsidRPr="00A05743">
        <w:t>.</w:t>
      </w:r>
    </w:p>
    <w:p w14:paraId="23619A1D" w14:textId="77777777" w:rsidR="005924BB" w:rsidRDefault="005924BB" w:rsidP="00BE1A74">
      <w:pPr>
        <w:pStyle w:val="SubStepAlpha"/>
      </w:pPr>
      <w:r w:rsidRPr="00A05743">
        <w:t xml:space="preserve">The </w:t>
      </w:r>
      <w:r w:rsidRPr="00B97ED4">
        <w:t>Which type of installation do you want?</w:t>
      </w:r>
      <w:r w:rsidRPr="00A05743">
        <w:t xml:space="preserve"> </w:t>
      </w:r>
      <w:r>
        <w:t>window</w:t>
      </w:r>
      <w:r w:rsidRPr="00A05743">
        <w:t xml:space="preserve"> </w:t>
      </w:r>
      <w:r>
        <w:t>opens</w:t>
      </w:r>
      <w:r w:rsidRPr="00A05743">
        <w:t xml:space="preserve">. Click </w:t>
      </w:r>
      <w:r>
        <w:t xml:space="preserve">Custom: Install Windows only </w:t>
      </w:r>
      <w:r w:rsidRPr="00A05743">
        <w:t>(advanced).</w:t>
      </w:r>
    </w:p>
    <w:p w14:paraId="72621250" w14:textId="77777777" w:rsidR="005924BB" w:rsidRDefault="005924BB" w:rsidP="00BE1A74">
      <w:pPr>
        <w:pStyle w:val="SubStepAlpha"/>
      </w:pPr>
      <w:r w:rsidRPr="00A05743">
        <w:t xml:space="preserve">The </w:t>
      </w:r>
      <w:r w:rsidRPr="00B97ED4">
        <w:rPr>
          <w:b/>
        </w:rPr>
        <w:t>Where do you want to install Windows?</w:t>
      </w:r>
      <w:r w:rsidRPr="00A05743">
        <w:t xml:space="preserve"> </w:t>
      </w:r>
      <w:r>
        <w:t>window opens</w:t>
      </w:r>
      <w:r w:rsidRPr="00A05743">
        <w:t>. Select the hard drive</w:t>
      </w:r>
      <w:r>
        <w:t xml:space="preserve"> or partition on which Windows</w:t>
      </w:r>
      <w:r w:rsidRPr="00A05743">
        <w:t xml:space="preserve"> will be installed. </w:t>
      </w:r>
      <w:r>
        <w:t xml:space="preserve">In this example, click to select </w:t>
      </w:r>
      <w:r>
        <w:rPr>
          <w:b/>
        </w:rPr>
        <w:t>Disk 0 Unallocated Space</w:t>
      </w:r>
      <w:r w:rsidRPr="00B97ED4">
        <w:t>.</w:t>
      </w:r>
      <w:r w:rsidRPr="00A05743">
        <w:t xml:space="preserve"> Click </w:t>
      </w:r>
      <w:r w:rsidRPr="00A05743">
        <w:rPr>
          <w:b/>
        </w:rPr>
        <w:t>Next</w:t>
      </w:r>
      <w:r>
        <w:t xml:space="preserve"> to continue. </w:t>
      </w:r>
      <w:r>
        <w:rPr>
          <w:rFonts w:cs="Arial"/>
          <w:color w:val="000000"/>
          <w:szCs w:val="20"/>
        </w:rPr>
        <w:t>Setup has finished collecting information for the installation.</w:t>
      </w:r>
    </w:p>
    <w:p w14:paraId="376587B7" w14:textId="77777777" w:rsidR="005924BB" w:rsidRPr="00A05743" w:rsidRDefault="005924BB" w:rsidP="00BE1A74">
      <w:pPr>
        <w:pStyle w:val="Heading2"/>
        <w:rPr>
          <w:szCs w:val="20"/>
        </w:rPr>
      </w:pPr>
      <w:r>
        <w:t>Installing Windows</w:t>
      </w:r>
    </w:p>
    <w:p w14:paraId="4D144CAC" w14:textId="77777777" w:rsidR="005924BB" w:rsidRPr="00A05743" w:rsidRDefault="005924BB" w:rsidP="00BE1A74">
      <w:pPr>
        <w:pStyle w:val="SubStepAlpha"/>
      </w:pPr>
      <w:r w:rsidRPr="00A05743">
        <w:t xml:space="preserve">The </w:t>
      </w:r>
      <w:r w:rsidRPr="00A05743">
        <w:rPr>
          <w:b/>
        </w:rPr>
        <w:t>Installing Windo</w:t>
      </w:r>
      <w:r>
        <w:rPr>
          <w:b/>
        </w:rPr>
        <w:t>ws</w:t>
      </w:r>
      <w:r w:rsidRPr="00A05743">
        <w:t xml:space="preserve"> </w:t>
      </w:r>
      <w:r>
        <w:t>window opens</w:t>
      </w:r>
      <w:r w:rsidRPr="00A05743">
        <w:t xml:space="preserve">. Windows </w:t>
      </w:r>
      <w:r>
        <w:t>will take some time</w:t>
      </w:r>
      <w:r w:rsidRPr="00A05743">
        <w:t xml:space="preserve"> to </w:t>
      </w:r>
      <w:r>
        <w:t>copy the files and install the OS on y</w:t>
      </w:r>
      <w:r w:rsidRPr="00A05743">
        <w:t>our computer.</w:t>
      </w:r>
      <w:r>
        <w:t xml:space="preserve"> During the setup, the computer might restart several times.</w:t>
      </w:r>
    </w:p>
    <w:p w14:paraId="1ECE507B" w14:textId="77777777" w:rsidR="005924BB" w:rsidRPr="002837F4" w:rsidRDefault="005924BB" w:rsidP="00BE1A74">
      <w:pPr>
        <w:pStyle w:val="SubStepAlpha"/>
      </w:pPr>
      <w:r>
        <w:lastRenderedPageBreak/>
        <w:t>When the</w:t>
      </w:r>
      <w:r w:rsidRPr="002837F4">
        <w:t xml:space="preserve"> </w:t>
      </w:r>
      <w:r w:rsidRPr="002837F4">
        <w:rPr>
          <w:b/>
        </w:rPr>
        <w:t>Windows needs to restart to continue</w:t>
      </w:r>
      <w:r w:rsidRPr="002837F4">
        <w:t xml:space="preserve"> </w:t>
      </w:r>
      <w:r>
        <w:t>window opens, y</w:t>
      </w:r>
      <w:r w:rsidRPr="002837F4">
        <w:t xml:space="preserve">our computer will automatically restart or you can click </w:t>
      </w:r>
      <w:r w:rsidRPr="002837F4">
        <w:rPr>
          <w:b/>
        </w:rPr>
        <w:t>Restart now</w:t>
      </w:r>
      <w:r w:rsidRPr="002837F4">
        <w:t>.</w:t>
      </w:r>
    </w:p>
    <w:p w14:paraId="6BF24B08" w14:textId="77777777" w:rsidR="005924BB" w:rsidRPr="00A05743" w:rsidRDefault="005924BB" w:rsidP="00BE1A74">
      <w:pPr>
        <w:pStyle w:val="SubStepAlpha"/>
      </w:pPr>
      <w:r>
        <w:t xml:space="preserve">If you get the message </w:t>
      </w:r>
      <w:r w:rsidRPr="002837F4">
        <w:rPr>
          <w:b/>
        </w:rPr>
        <w:t>Press any key to boot from CD or DVD</w:t>
      </w:r>
      <w:r>
        <w:rPr>
          <w:b/>
        </w:rPr>
        <w:t>…</w:t>
      </w:r>
      <w:r w:rsidRPr="00A05743">
        <w:t xml:space="preserve">, </w:t>
      </w:r>
      <w:r w:rsidRPr="00B97ED4">
        <w:t>do not press any key</w:t>
      </w:r>
      <w:r w:rsidRPr="00A05743">
        <w:t xml:space="preserve"> and Windows will boot from the </w:t>
      </w:r>
      <w:r>
        <w:t>internal drive</w:t>
      </w:r>
      <w:r w:rsidRPr="00A05743">
        <w:t xml:space="preserve"> to continue the installation.</w:t>
      </w:r>
    </w:p>
    <w:p w14:paraId="493575A1" w14:textId="77777777" w:rsidR="005924BB" w:rsidRDefault="005924BB" w:rsidP="00BE1A74">
      <w:pPr>
        <w:pStyle w:val="Heading2"/>
      </w:pPr>
      <w:r>
        <w:t>Basics Setup</w:t>
      </w:r>
    </w:p>
    <w:p w14:paraId="22EE87EB" w14:textId="77777777" w:rsidR="005924BB" w:rsidRDefault="005924BB" w:rsidP="005924BB">
      <w:pPr>
        <w:pStyle w:val="BodyTextL25"/>
      </w:pPr>
      <w:r>
        <w:t>In this step, you will select your region and your keyboard layer.</w:t>
      </w:r>
    </w:p>
    <w:p w14:paraId="33E10176" w14:textId="77777777" w:rsidR="005924BB" w:rsidRPr="00140410" w:rsidRDefault="005924BB" w:rsidP="005924BB">
      <w:pPr>
        <w:pStyle w:val="BodyTextL25"/>
      </w:pPr>
      <w:r w:rsidRPr="00EE648B">
        <w:rPr>
          <w:b/>
        </w:rPr>
        <w:t>Note</w:t>
      </w:r>
      <w:r>
        <w:t>: The personalization sub-steps may be different depending on your Windows version.</w:t>
      </w:r>
    </w:p>
    <w:p w14:paraId="5A01E375" w14:textId="77777777" w:rsidR="005924BB" w:rsidRDefault="005924BB" w:rsidP="00BE1A74">
      <w:pPr>
        <w:pStyle w:val="SubStepAlpha"/>
      </w:pPr>
      <w:r>
        <w:t xml:space="preserve">Verify the region and select </w:t>
      </w:r>
      <w:r>
        <w:rPr>
          <w:b/>
        </w:rPr>
        <w:t>yes</w:t>
      </w:r>
      <w:r>
        <w:t xml:space="preserve">. If not, choose your region and select </w:t>
      </w:r>
      <w:r>
        <w:rPr>
          <w:b/>
        </w:rPr>
        <w:t>yes</w:t>
      </w:r>
      <w:r>
        <w:t>.</w:t>
      </w:r>
    </w:p>
    <w:p w14:paraId="157FE64F" w14:textId="77777777" w:rsidR="005924BB" w:rsidRDefault="005924BB" w:rsidP="00BE1A74">
      <w:pPr>
        <w:pStyle w:val="SubStepAlpha"/>
      </w:pPr>
      <w:r>
        <w:t xml:space="preserve">Verify the keyboard layout and select </w:t>
      </w:r>
      <w:r>
        <w:rPr>
          <w:b/>
        </w:rPr>
        <w:t>yes</w:t>
      </w:r>
      <w:r>
        <w:t xml:space="preserve">. If not, choose your keyboard layout and select </w:t>
      </w:r>
      <w:r>
        <w:rPr>
          <w:b/>
        </w:rPr>
        <w:t>yes</w:t>
      </w:r>
      <w:r>
        <w:t>.</w:t>
      </w:r>
    </w:p>
    <w:p w14:paraId="66B32044" w14:textId="77777777" w:rsidR="005924BB" w:rsidRDefault="005924BB" w:rsidP="00BE1A74">
      <w:pPr>
        <w:pStyle w:val="SubStepAlpha"/>
      </w:pPr>
      <w:r>
        <w:t xml:space="preserve">Click </w:t>
      </w:r>
      <w:r>
        <w:rPr>
          <w:b/>
        </w:rPr>
        <w:t xml:space="preserve">Skip </w:t>
      </w:r>
      <w:r>
        <w:t xml:space="preserve">if you are not adding a second keyboard layout. Otherwise, click </w:t>
      </w:r>
      <w:r>
        <w:rPr>
          <w:b/>
        </w:rPr>
        <w:t>Add layout</w:t>
      </w:r>
      <w:r>
        <w:t xml:space="preserve"> and answer the prompts to add a second layout.</w:t>
      </w:r>
    </w:p>
    <w:p w14:paraId="00E9BA0E" w14:textId="77777777" w:rsidR="005924BB" w:rsidRDefault="005924BB" w:rsidP="00BE1A74">
      <w:pPr>
        <w:pStyle w:val="Heading2"/>
      </w:pPr>
      <w:r>
        <w:t>Network Setup</w:t>
      </w:r>
    </w:p>
    <w:p w14:paraId="21936D66" w14:textId="77777777" w:rsidR="005924BB" w:rsidRDefault="005924BB" w:rsidP="005924BB">
      <w:pPr>
        <w:pStyle w:val="BodyTextL25"/>
      </w:pPr>
      <w:r>
        <w:t>In this step, the installation may continue without your input. If prompted, provide the installation with the necessary information.</w:t>
      </w:r>
    </w:p>
    <w:p w14:paraId="2FD8B261" w14:textId="77777777" w:rsidR="005924BB" w:rsidRDefault="005924BB" w:rsidP="005924BB">
      <w:pPr>
        <w:pStyle w:val="BodyTextL25"/>
      </w:pPr>
      <w:r>
        <w:t xml:space="preserve">Select </w:t>
      </w:r>
      <w:r>
        <w:rPr>
          <w:b/>
        </w:rPr>
        <w:t>Set up for personal use</w:t>
      </w:r>
      <w:r>
        <w:t xml:space="preserve">. Click </w:t>
      </w:r>
      <w:r>
        <w:rPr>
          <w:b/>
        </w:rPr>
        <w:t xml:space="preserve">Next </w:t>
      </w:r>
      <w:r>
        <w:t xml:space="preserve">to continue. Your instructor may ask you to choose to select </w:t>
      </w:r>
      <w:r>
        <w:rPr>
          <w:b/>
        </w:rPr>
        <w:t>Set up for an organization</w:t>
      </w:r>
      <w:r>
        <w:t>.</w:t>
      </w:r>
    </w:p>
    <w:p w14:paraId="27400DCA" w14:textId="77777777" w:rsidR="005924BB" w:rsidRDefault="005924BB" w:rsidP="00BE1A74">
      <w:pPr>
        <w:pStyle w:val="Heading2"/>
      </w:pPr>
      <w:r>
        <w:t>Account Setup</w:t>
      </w:r>
    </w:p>
    <w:p w14:paraId="5F5DD8B5" w14:textId="77777777" w:rsidR="005924BB" w:rsidRDefault="005924BB" w:rsidP="005924BB">
      <w:pPr>
        <w:pStyle w:val="BodyTextL25"/>
        <w:keepNext/>
      </w:pPr>
      <w:r>
        <w:t>In this step, you will set up a local account to access the computer. You will not be creating a Microsoft account for this exercise. If you already have an account or choose to do so, you may use your Microsoft account for this step.</w:t>
      </w:r>
    </w:p>
    <w:p w14:paraId="2E4F838A" w14:textId="77777777" w:rsidR="005924BB" w:rsidRPr="00140410" w:rsidRDefault="005924BB" w:rsidP="005924BB">
      <w:pPr>
        <w:pStyle w:val="BodyTextL25"/>
      </w:pPr>
      <w:r w:rsidRPr="00EE648B">
        <w:rPr>
          <w:b/>
        </w:rPr>
        <w:t>Note</w:t>
      </w:r>
      <w:r>
        <w:t>: The account setup sub-steps may be different depending on your Windows version.</w:t>
      </w:r>
    </w:p>
    <w:p w14:paraId="3B7616F5" w14:textId="77777777" w:rsidR="005924BB" w:rsidRDefault="005924BB" w:rsidP="00BE1A74">
      <w:pPr>
        <w:pStyle w:val="SubStepAlpha"/>
      </w:pPr>
      <w:r>
        <w:t xml:space="preserve">Click </w:t>
      </w:r>
      <w:r>
        <w:rPr>
          <w:b/>
        </w:rPr>
        <w:t xml:space="preserve">Offline account </w:t>
      </w:r>
      <w:r>
        <w:t xml:space="preserve">to create a local account. If you already have a Microsoft account and choose to use it, enter the required information and click </w:t>
      </w:r>
      <w:r>
        <w:rPr>
          <w:b/>
        </w:rPr>
        <w:t>Next</w:t>
      </w:r>
      <w:r>
        <w:t xml:space="preserve"> to continue.</w:t>
      </w:r>
    </w:p>
    <w:p w14:paraId="3C5B75F8" w14:textId="77777777" w:rsidR="005924BB" w:rsidRDefault="005924BB" w:rsidP="00BE1A74">
      <w:pPr>
        <w:pStyle w:val="SubStepAlpha"/>
      </w:pPr>
      <w:r>
        <w:t xml:space="preserve">Click </w:t>
      </w:r>
      <w:r>
        <w:rPr>
          <w:b/>
        </w:rPr>
        <w:t xml:space="preserve">No </w:t>
      </w:r>
      <w:r>
        <w:t>to continue using a local account, instead of a Microsoft account.</w:t>
      </w:r>
    </w:p>
    <w:p w14:paraId="1BC97114" w14:textId="77777777" w:rsidR="005924BB" w:rsidRDefault="005924BB" w:rsidP="00BE1A74">
      <w:pPr>
        <w:pStyle w:val="SubStepAlpha"/>
      </w:pPr>
      <w:r>
        <w:t xml:space="preserve">Enter a username and click </w:t>
      </w:r>
      <w:r>
        <w:rPr>
          <w:b/>
        </w:rPr>
        <w:t>Next</w:t>
      </w:r>
      <w:r>
        <w:t xml:space="preserve"> to continue.</w:t>
      </w:r>
    </w:p>
    <w:p w14:paraId="1A03D8C5" w14:textId="77777777" w:rsidR="005924BB" w:rsidRDefault="005924BB" w:rsidP="00BE1A74">
      <w:pPr>
        <w:pStyle w:val="SubStepAlpha"/>
      </w:pPr>
      <w:r>
        <w:t xml:space="preserve">Create a password and confirm the password when prompted. Click </w:t>
      </w:r>
      <w:r>
        <w:rPr>
          <w:b/>
        </w:rPr>
        <w:t>Next</w:t>
      </w:r>
      <w:r>
        <w:t xml:space="preserve"> to continue.</w:t>
      </w:r>
    </w:p>
    <w:p w14:paraId="209FC281" w14:textId="77777777" w:rsidR="005924BB" w:rsidRDefault="005924BB" w:rsidP="00BE1A74">
      <w:pPr>
        <w:pStyle w:val="SubStepAlpha"/>
      </w:pPr>
      <w:r>
        <w:t xml:space="preserve">Answer all the security questions and click </w:t>
      </w:r>
      <w:r>
        <w:rPr>
          <w:b/>
        </w:rPr>
        <w:t>Next</w:t>
      </w:r>
      <w:r>
        <w:t xml:space="preserve"> to continue.</w:t>
      </w:r>
    </w:p>
    <w:p w14:paraId="2BF58689" w14:textId="77777777" w:rsidR="005924BB" w:rsidRDefault="005924BB" w:rsidP="00BE1A74">
      <w:pPr>
        <w:pStyle w:val="Heading2"/>
      </w:pPr>
      <w:r>
        <w:t>Services Setup</w:t>
      </w:r>
    </w:p>
    <w:p w14:paraId="05370E0A" w14:textId="77777777" w:rsidR="005924BB" w:rsidRPr="004504E2" w:rsidRDefault="005924BB" w:rsidP="005924BB">
      <w:pPr>
        <w:pStyle w:val="BodyTextL25"/>
      </w:pPr>
      <w:r>
        <w:t>In this step, you can give permission to use Cortana and select your privacy settings.</w:t>
      </w:r>
    </w:p>
    <w:p w14:paraId="2C224810" w14:textId="77777777" w:rsidR="005924BB" w:rsidRDefault="005924BB" w:rsidP="00BE1A74">
      <w:pPr>
        <w:pStyle w:val="SubStepAlpha"/>
      </w:pPr>
      <w:r>
        <w:t xml:space="preserve">You can choose to use Cortana as your personal assistant. Click </w:t>
      </w:r>
      <w:r>
        <w:rPr>
          <w:b/>
        </w:rPr>
        <w:t xml:space="preserve">Yes </w:t>
      </w:r>
      <w:r>
        <w:t xml:space="preserve">or </w:t>
      </w:r>
      <w:r>
        <w:rPr>
          <w:b/>
        </w:rPr>
        <w:t>No</w:t>
      </w:r>
      <w:r>
        <w:t xml:space="preserve"> to continue.</w:t>
      </w:r>
    </w:p>
    <w:p w14:paraId="3A334AA8" w14:textId="77777777" w:rsidR="005924BB" w:rsidRPr="002837F4" w:rsidRDefault="005924BB" w:rsidP="00BE1A74">
      <w:pPr>
        <w:pStyle w:val="SubStepAlpha"/>
      </w:pPr>
      <w:r>
        <w:t xml:space="preserve">Read the privacy settings and click </w:t>
      </w:r>
      <w:r>
        <w:rPr>
          <w:b/>
        </w:rPr>
        <w:t>Learn More</w:t>
      </w:r>
      <w:r>
        <w:t xml:space="preserve"> to find out more details. Then decide which features to use and click </w:t>
      </w:r>
      <w:r>
        <w:rPr>
          <w:b/>
        </w:rPr>
        <w:t xml:space="preserve">Accept </w:t>
      </w:r>
      <w:r>
        <w:t>to continue.</w:t>
      </w:r>
    </w:p>
    <w:p w14:paraId="5CC3D563" w14:textId="77777777" w:rsidR="005924BB" w:rsidRDefault="005924BB" w:rsidP="00BE1A74">
      <w:pPr>
        <w:pStyle w:val="Heading2"/>
      </w:pPr>
      <w:r>
        <w:t>Finishing the Installation</w:t>
      </w:r>
    </w:p>
    <w:p w14:paraId="5FDE264F" w14:textId="77777777" w:rsidR="005924BB" w:rsidRDefault="005924BB" w:rsidP="00BE1A74">
      <w:pPr>
        <w:pStyle w:val="SubStepAlpha"/>
      </w:pPr>
      <w:r>
        <w:t>When you are finished with the installation, Windows continues to finalize your settings.</w:t>
      </w:r>
    </w:p>
    <w:p w14:paraId="68707B64" w14:textId="77777777" w:rsidR="005924BB" w:rsidRDefault="005924BB" w:rsidP="00BE1A74">
      <w:pPr>
        <w:pStyle w:val="SubStepAlpha"/>
      </w:pPr>
      <w:r>
        <w:t>After the installation is completed, the Desktop displays and you are logged into Windows for the first time.</w:t>
      </w:r>
    </w:p>
    <w:p w14:paraId="3E3A8B3D" w14:textId="77777777" w:rsidR="00015B35" w:rsidRPr="00015B35" w:rsidRDefault="005924BB" w:rsidP="00BE1A74">
      <w:pPr>
        <w:pStyle w:val="ConfigWindow"/>
      </w:pPr>
      <w:r>
        <w:t>End of Document</w:t>
      </w:r>
    </w:p>
    <w:sectPr w:rsidR="00015B35" w:rsidRPr="00015B35" w:rsidSect="00327B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65E8" w14:textId="77777777" w:rsidR="00BB0DE2" w:rsidRDefault="00BB0DE2" w:rsidP="00710659">
      <w:pPr>
        <w:spacing w:after="0" w:line="240" w:lineRule="auto"/>
      </w:pPr>
      <w:r>
        <w:separator/>
      </w:r>
    </w:p>
    <w:p w14:paraId="2E2D5976" w14:textId="77777777" w:rsidR="00BB0DE2" w:rsidRDefault="00BB0DE2"/>
  </w:endnote>
  <w:endnote w:type="continuationSeparator" w:id="0">
    <w:p w14:paraId="1FE7A421" w14:textId="77777777" w:rsidR="00BB0DE2" w:rsidRDefault="00BB0DE2" w:rsidP="00710659">
      <w:pPr>
        <w:spacing w:after="0" w:line="240" w:lineRule="auto"/>
      </w:pPr>
      <w:r>
        <w:continuationSeparator/>
      </w:r>
    </w:p>
    <w:p w14:paraId="14903B31" w14:textId="77777777" w:rsidR="00BB0DE2" w:rsidRDefault="00BB0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986C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F59E" w14:textId="19AB55C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C1C37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2054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1CE6" w14:textId="35EFABA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C1C37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2054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69D1" w14:textId="77777777" w:rsidR="00BB0DE2" w:rsidRDefault="00BB0DE2" w:rsidP="00710659">
      <w:pPr>
        <w:spacing w:after="0" w:line="240" w:lineRule="auto"/>
      </w:pPr>
      <w:r>
        <w:separator/>
      </w:r>
    </w:p>
    <w:p w14:paraId="7C745BC7" w14:textId="77777777" w:rsidR="00BB0DE2" w:rsidRDefault="00BB0DE2"/>
  </w:footnote>
  <w:footnote w:type="continuationSeparator" w:id="0">
    <w:p w14:paraId="557378C4" w14:textId="77777777" w:rsidR="00BB0DE2" w:rsidRDefault="00BB0DE2" w:rsidP="00710659">
      <w:pPr>
        <w:spacing w:after="0" w:line="240" w:lineRule="auto"/>
      </w:pPr>
      <w:r>
        <w:continuationSeparator/>
      </w:r>
    </w:p>
    <w:p w14:paraId="49ECDD1B" w14:textId="77777777" w:rsidR="00BB0DE2" w:rsidRDefault="00BB0D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9CC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C057357" w14:textId="77777777" w:rsidR="00926CB2" w:rsidRDefault="002C1C37" w:rsidP="008402F2">
        <w:pPr>
          <w:pStyle w:val="PageHead"/>
        </w:pPr>
        <w:r>
          <w:t>Lab – Windows Installation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D0C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E93094B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75B631A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18710424">
    <w:abstractNumId w:val="5"/>
  </w:num>
  <w:num w:numId="2" w16cid:durableId="1935817530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43245745">
    <w:abstractNumId w:val="2"/>
  </w:num>
  <w:num w:numId="4" w16cid:durableId="1355113450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36049453">
    <w:abstractNumId w:val="3"/>
  </w:num>
  <w:num w:numId="6" w16cid:durableId="1763642671">
    <w:abstractNumId w:val="0"/>
  </w:num>
  <w:num w:numId="7" w16cid:durableId="891235914">
    <w:abstractNumId w:val="1"/>
  </w:num>
  <w:num w:numId="8" w16cid:durableId="77990845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94020897">
    <w:abstractNumId w:val="3"/>
    <w:lvlOverride w:ilvl="0"/>
  </w:num>
  <w:num w:numId="10" w16cid:durableId="360975159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2166203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37"/>
    <w:rsid w:val="00001BDF"/>
    <w:rsid w:val="0000380F"/>
    <w:rsid w:val="00004175"/>
    <w:rsid w:val="000059C9"/>
    <w:rsid w:val="00012C22"/>
    <w:rsid w:val="00015B35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1C3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B0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4BB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54D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43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DE2"/>
    <w:rsid w:val="00BB1E0D"/>
    <w:rsid w:val="00BB26C8"/>
    <w:rsid w:val="00BB4D9B"/>
    <w:rsid w:val="00BB73FF"/>
    <w:rsid w:val="00BB7688"/>
    <w:rsid w:val="00BC7423"/>
    <w:rsid w:val="00BC7CAC"/>
    <w:rsid w:val="00BD6D76"/>
    <w:rsid w:val="00BE1A74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6C19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06F889"/>
  <w15:docId w15:val="{E47C3A12-EB8B-4366-B7B5-A6025F0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E1A74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BE1A74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E1A7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1A7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E1A7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F532DB" w:rsidRDefault="00F563A0">
          <w:pPr>
            <w:pStyle w:val="2608902FA03D4C27A40EE65FF133EF4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0"/>
    <w:rsid w:val="00F1300B"/>
    <w:rsid w:val="00F532DB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8902FA03D4C27A40EE65FF133EF42">
    <w:name w:val="2608902FA03D4C27A40EE65FF133E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E3793-D0F7-42A5-A4DB-12D55717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Windows Installation</vt:lpstr>
    </vt:vector>
  </TitlesOfParts>
  <Company>Southern Institute of Technology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Windows Installation</dc:title>
  <dc:creator>Orland Basas</dc:creator>
  <dc:description>2015</dc:description>
  <cp:lastModifiedBy>Orland Basas</cp:lastModifiedBy>
  <cp:revision>2</cp:revision>
  <cp:lastPrinted>2019-07-16T14:39:00Z</cp:lastPrinted>
  <dcterms:created xsi:type="dcterms:W3CDTF">2023-06-11T21:09:00Z</dcterms:created>
  <dcterms:modified xsi:type="dcterms:W3CDTF">2023-06-11T21:09:00Z</dcterms:modified>
</cp:coreProperties>
</file>