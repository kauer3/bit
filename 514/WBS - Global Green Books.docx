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docProps/custom.xml" ContentType="application/vnd.openxmlformats-officedocument.custom-properties+xml"/>
  <Default Extension="gif" ContentType="image/gif"/>
  <Default Extension="png" ContentType="image/png"/>
  <Default Extension="jpeg" ContentType="image/jpeg"/>
  <Default Extension="jpg" ContentType="image/jpeg"/>
  <Default Extension="ico" ContentType="image/ico"/>
  <Default Extension="tif" ContentType="image/tiff"/>
  <Default Extension="tiff" ContentType="image/tiff"/>
  <Default Extension="bmp" ContentType="image/bmp"/>
  <Default Extension="rtf" ContentType="application/rtf"/>
  <Default Extension="emf" ContentType="image/x-emf"/>
  <Default Extension="wmf" ContentType="image/x-wmf"/>
  <Default Extension="html" ContentType="application/xhtml+xml"/>
  <Default Extension="docx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w:rsidR="00FA5441" w:rsidP="00FA5441" w:rsidRDefault="00FA5441">
      <w:pPr>
        <w:rPr>
          <w:rFonts w:ascii="Arial" w:hAnsi="Arial" w:cs="Arial"/>
          <w:sz w:val="28"/>
          <w:szCs w:val="28"/>
        </w:rPr>
      </w:pPr>
    </w:p>
    <w:p w:rsidR="00FA5441" w:rsidP="00FA5441" w:rsidRDefault="00FA5441">
      <w:pPr>
        <w:rPr>
          <w:rFonts w:ascii="Arial" w:hAnsi="Arial" w:cs="Arial"/>
          <w:sz w:val="28"/>
          <w:szCs w:val="28"/>
        </w:rPr>
      </w:pPr>
    </w:p>
    <w:p w:rsidR="00FA5441" w:rsidP="00FA5441" w:rsidRDefault="00FA5441">
      <w:pPr>
        <w:rPr>
          <w:rFonts w:ascii="Arial" w:hAnsi="Arial" w:cs="Arial"/>
          <w:sz w:val="28"/>
          <w:szCs w:val="28"/>
        </w:rPr>
      </w:pPr>
    </w:p>
    <w:p w:rsidR="00FA5441" w:rsidP="00FA5441" w:rsidRDefault="00FA5441">
      <w:pPr>
        <w:rPr>
          <w:rFonts w:ascii="Arial" w:hAnsi="Arial" w:cs="Arial"/>
          <w:sz w:val="28"/>
          <w:szCs w:val="28"/>
        </w:rPr>
      </w:pPr>
    </w:p>
    <w:p w:rsidR="00FA5441" w:rsidP="00FA5441" w:rsidRDefault="00FA5441">
      <w:pPr>
        <w:rPr>
          <w:rFonts w:ascii="Arial" w:hAnsi="Arial" w:cs="Arial"/>
          <w:sz w:val="28"/>
          <w:szCs w:val="28"/>
        </w:rPr>
      </w:pPr>
    </w:p>
    <w:sdt>
      <w:sdtPr>
        <w:rPr>
          <w:rFonts w:ascii="Arial" w:hAnsi="Arial" w:cs="Arial"/>
          <w:b/>
          <w:sz w:val="36"/>
          <w:szCs w:val="36"/>
        </w:rPr>
        <w:alias w:val="Title"/>
        <w:tag w:val=""/>
        <w:id w:val="1804428445"/>
        <w:placeholder>
          <w:docPart w:val="E3684C3B032543E19844FF552CD64FF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Pr="00FA5441" w:rsidR="00FA5441" w:rsidP="00FA5441" w:rsidRDefault="00FA5441">
          <w:pPr>
            <w:jc w:val="center"/>
            <w:rPr>
              <w:rFonts w:ascii="Arial" w:hAnsi="Arial" w:cs="Arial"/>
              <w:b/>
              <w:sz w:val="36"/>
              <w:szCs w:val="36"/>
            </w:rPr>
          </w:pPr>
          <w:r w:rsidRPr="00A746B6">
            <w:rPr>
              <w:rStyle w:val="TitleChar"/>
            </w:rPr>
            <w:t>Ebook Project</w:t>
          </w:r>
        </w:p>
      </w:sdtContent>
    </w:sdt>
    <w:p w:rsidR="00F706E8" w:rsidP="00C85CF0" w:rsidRDefault="00F706E8">
      <w:pPr>
        <w:jc w:val="center"/>
        <w:rPr>
          <w:rFonts w:ascii="Arial" w:hAnsi="Arial" w:cs="Arial"/>
        </w:rPr>
      </w:pPr>
    </w:p>
    <w:p w:rsidR="00F706E8" w:rsidP="00C85CF0" w:rsidRDefault="00F706E8">
      <w:pPr>
        <w:jc w:val="center"/>
        <w:rPr>
          <w:rFonts w:ascii="Arial" w:hAnsi="Arial" w:cs="Arial"/>
        </w:rPr>
      </w:pPr>
    </w:p>
    <w:p w:rsidR="00F706E8" w:rsidP="00C85CF0" w:rsidRDefault="00F706E8">
      <w:pPr>
        <w:jc w:val="center"/>
        <w:rPr>
          <w:rFonts w:ascii="Arial" w:hAnsi="Arial" w:cs="Arial"/>
        </w:rPr>
      </w:pPr>
    </w:p>
    <w:p w:rsidR="00F706E8" w:rsidP="00C85CF0" w:rsidRDefault="00F706E8">
      <w:pPr>
        <w:jc w:val="center"/>
        <w:rPr>
          <w:rFonts w:ascii="Arial" w:hAnsi="Arial" w:cs="Arial"/>
        </w:rPr>
      </w:pPr>
    </w:p>
    <w:p w:rsidR="00FA5441" w:rsidP="00C85CF0" w:rsidRDefault="00FA5441">
      <w:pPr>
        <w:jc w:val="center"/>
        <w:rPr>
          <w:rFonts w:ascii="Arial" w:hAnsi="Arial" w:cs="Arial"/>
        </w:rPr>
      </w:pPr>
    </w:p>
    <w:p w:rsidR="00FA5441" w:rsidP="00C85CF0" w:rsidRDefault="00FA5441">
      <w:pPr>
        <w:jc w:val="center"/>
        <w:rPr>
          <w:rFonts w:ascii="Arial" w:hAnsi="Arial" w:cs="Arial"/>
        </w:rPr>
      </w:pPr>
    </w:p>
    <w:p w:rsidR="00FA5441" w:rsidP="00C85CF0" w:rsidRDefault="00FA5441">
      <w:pPr>
        <w:jc w:val="center"/>
        <w:rPr>
          <w:rFonts w:ascii="Arial" w:hAnsi="Arial" w:cs="Arial"/>
        </w:rPr>
      </w:pPr>
    </w:p>
    <w:p w:rsidR="00F706E8" w:rsidP="00C85CF0" w:rsidRDefault="00F706E8">
      <w:pPr>
        <w:jc w:val="center"/>
        <w:rPr>
          <w:rFonts w:ascii="Arial" w:hAnsi="Arial" w:cs="Arial"/>
        </w:rPr>
      </w:pPr>
    </w:p>
    <w:p w:rsidRPr="0022057B" w:rsidR="00F706E8" w:rsidP="00C85CF0" w:rsidRDefault="00F706E8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p w:rsidRPr="0022057B" w:rsidR="00C85CF0" w:rsidP="00C85CF0" w:rsidRDefault="00C85CF0">
      <w:pPr>
        <w:jc w:val="center"/>
        <w:rPr>
          <w:rFonts w:ascii="Arial" w:hAnsi="Arial" w:cs="Arial"/>
        </w:rPr>
      </w:pPr>
    </w:p>
    <w:sectPr w:rsidRPr="00982E61" w:rsidR="00982E61" w:rsidSect="00C4010E">
      <w:footerReference w:type="default" r:id="rId8"/>
      <w:pgSz w:w="12240" w:h="15840"/>
      <w:pgMar w:top="1440" w:right="1325" w:bottom="1440" w:left="1440" w:header="720" w:footer="720" w:gutter="0"/>
      <w:cols w:space="720"/>
      <w:docGrid w:linePitch="360"/>
    </w:sectPr>
    <w:bookmarkStart w:name="_MV3BS_0" w:id="1"/>
    <w:bookmarkStart w:name="_MV3TS_taskmanagement_2" w:id="2"/>
    <w:p>
      <w:pPr>
        <w:pStyle w:val="Title"/>
      </w:pPr>
      <w:bookmarkStart w:name="BRANCH_0" w:id="3"/>
      <w:r>
        <w:rPr/>
        <w:t xml:space="preserve">Ebook Project</w:t>
      </w:r>
      <w:bookmarkEnd w:id="3"/>
    </w:p>
    <w:bookmarkStart w:name="_MV3XX_4" w:id="4"/>
    <w:p>
      <w:pPr/>
      <w:r>
        <w:rPr>
          <w:noProof/>
          <w:lang w:val="en-US"/>
        </w:rPr>
        <w:drawing>
          <wp:inline distT="0" distB="0" distL="0" distR="0">
            <wp:extent cx="1995227" cy="7200000"/>
            <wp:docPr id="1" name="pic00001.png" descr="MindMap Preview" title="MindMap Preview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227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p>
      <w:r>
        <w:fldSimple w:instr="TOC \o '1-3' \h \z"/>
      </w:r>
      <w:pPr/>
    </w:p>
    <w:p>
      <w:r>
        <w:br w:type="page"/>
      </w:r>
    </w:p>
    <w:bookmarkEnd w:id="2"/>
    <w:bookmarkEnd w:id="1"/>
    <w:bookmarkStart w:name="_MV3BS_1" w:id="5"/>
    <w:p>
      <w:pPr>
        <w:pStyle w:val="Heading1"/>
      </w:pPr>
      <w:bookmarkStart w:name="BRANCH_1" w:id="6"/>
      <w:r>
        <w:rPr/>
        <w:t xml:space="preserve">Receive Order</w:t>
      </w:r>
      <w:bookmarkEnd w:id="6"/>
    </w:p>
    <w:p>
      <w:pPr/>
      <w:r>
        <w:rPr/>
        <w:t xml:space="preserve"/>
      </w:r>
    </w:p>
    <w:bookmarkEnd w:id="5"/>
    <w:bookmarkStart w:name="_MV3BS_2" w:id="7"/>
    <w:p>
      <w:pPr>
        <w:pStyle w:val="Heading2"/>
      </w:pPr>
      <w:bookmarkStart w:name="BRANCH_2" w:id="8"/>
      <w:r>
        <w:rPr/>
        <w:t xml:space="preserve">Receive eBook order</w:t>
      </w:r>
      <w:bookmarkEnd w:id="8"/>
    </w:p>
    <w:p>
      <w:pPr/>
      <w:r>
        <w:rPr/>
        <w:t xml:space="preserve"/>
      </w:r>
    </w:p>
    <w:bookmarkEnd w:id="7"/>
    <w:bookmarkStart w:name="_MV3BS_3" w:id="9"/>
    <w:p>
      <w:pPr>
        <w:pStyle w:val="Heading3"/>
      </w:pPr>
      <w:bookmarkStart w:name="BRANCH_3" w:id="10"/>
      <w:r>
        <w:rPr/>
        <w:t xml:space="preserve">Confirm the receipt of the eBook order from the professor or college</w:t>
      </w:r>
      <w:bookmarkEnd w:id="10"/>
    </w:p>
    <w:p>
      <w:pPr/>
      <w:r>
        <w:rPr/>
        <w:t xml:space="preserve"/>
      </w:r>
    </w:p>
    <w:bookmarkEnd w:id="9"/>
    <w:bookmarkStart w:name="_MV3BS_4" w:id="11"/>
    <w:p>
      <w:pPr>
        <w:pStyle w:val="Heading3"/>
      </w:pPr>
      <w:bookmarkStart w:name="BRANCH_4" w:id="12"/>
      <w:r>
        <w:rPr/>
        <w:t xml:space="preserve">Record the order details and requester's data</w:t>
      </w:r>
      <w:bookmarkEnd w:id="12"/>
    </w:p>
    <w:p>
      <w:pPr/>
      <w:r>
        <w:rPr/>
        <w:t xml:space="preserve"/>
      </w:r>
    </w:p>
    <w:bookmarkEnd w:id="11"/>
    <w:bookmarkStart w:name="_MV3BS_5" w:id="13"/>
    <w:p>
      <w:pPr>
        <w:pStyle w:val="Heading3"/>
      </w:pPr>
      <w:bookmarkStart w:name="BRANCH_5" w:id="14"/>
      <w:r>
        <w:rPr/>
        <w:t xml:space="preserve">Log the order in the system</w:t>
      </w:r>
      <w:bookmarkEnd w:id="14"/>
    </w:p>
    <w:p>
      <w:pPr/>
      <w:r>
        <w:rPr/>
        <w:t xml:space="preserve"/>
      </w:r>
    </w:p>
    <w:bookmarkEnd w:id="13"/>
    <w:bookmarkStart w:name="_MV3BS_6" w:id="15"/>
    <w:p>
      <w:pPr>
        <w:pStyle w:val="Heading2"/>
      </w:pPr>
      <w:bookmarkStart w:name="BRANCH_6" w:id="16"/>
      <w:r>
        <w:rPr/>
        <w:t xml:space="preserve">Check order details</w:t>
      </w:r>
      <w:bookmarkEnd w:id="16"/>
    </w:p>
    <w:p>
      <w:pPr/>
      <w:r>
        <w:rPr/>
        <w:t xml:space="preserve"/>
      </w:r>
    </w:p>
    <w:bookmarkEnd w:id="15"/>
    <w:bookmarkStart w:name="_MV3BS_7" w:id="17"/>
    <w:p>
      <w:pPr>
        <w:pStyle w:val="Heading3"/>
      </w:pPr>
      <w:bookmarkStart w:name="BRANCH_7" w:id="18"/>
      <w:r>
        <w:rPr/>
        <w:t xml:space="preserve">Review the order details</w:t>
      </w:r>
      <w:bookmarkEnd w:id="18"/>
    </w:p>
    <w:p>
      <w:pPr/>
      <w:r>
        <w:rPr/>
        <w:t xml:space="preserve"/>
      </w:r>
    </w:p>
    <w:bookmarkEnd w:id="17"/>
    <w:bookmarkStart w:name="_MV3BS_8" w:id="19"/>
    <w:p>
      <w:pPr>
        <w:pStyle w:val="Heading3"/>
      </w:pPr>
      <w:bookmarkStart w:name="BRANCH_8" w:id="20"/>
      <w:r>
        <w:rPr/>
        <w:t xml:space="preserve">Check if required information, such as list of contents and formatting requirements, is provided</w:t>
      </w:r>
      <w:bookmarkEnd w:id="20"/>
    </w:p>
    <w:p>
      <w:pPr/>
      <w:r>
        <w:rPr/>
        <w:t xml:space="preserve"/>
      </w:r>
    </w:p>
    <w:bookmarkEnd w:id="19"/>
    <w:bookmarkStart w:name="_MV3BS_9" w:id="21"/>
    <w:p>
      <w:pPr>
        <w:pStyle w:val="Heading2"/>
      </w:pPr>
      <w:bookmarkStart w:name="BRANCH_9" w:id="22"/>
      <w:r>
        <w:rPr/>
        <w:t xml:space="preserve">Resolve any issues in the order</w:t>
      </w:r>
      <w:bookmarkEnd w:id="22"/>
    </w:p>
    <w:p>
      <w:pPr/>
      <w:r>
        <w:rPr/>
        <w:t xml:space="preserve"/>
      </w:r>
    </w:p>
    <w:bookmarkEnd w:id="21"/>
    <w:bookmarkStart w:name="_MV3BS_10" w:id="23"/>
    <w:p>
      <w:pPr>
        <w:pStyle w:val="Heading3"/>
      </w:pPr>
      <w:bookmarkStart w:name="BRANCH_10" w:id="24"/>
      <w:r>
        <w:rPr/>
        <w:t xml:space="preserve">Identify any discrepancies or missing information in the order</w:t>
      </w:r>
      <w:bookmarkEnd w:id="24"/>
    </w:p>
    <w:p>
      <w:pPr/>
      <w:r>
        <w:rPr/>
        <w:t xml:space="preserve"/>
      </w:r>
    </w:p>
    <w:bookmarkEnd w:id="23"/>
    <w:bookmarkStart w:name="_MV3BS_11" w:id="25"/>
    <w:p>
      <w:pPr>
        <w:pStyle w:val="Heading3"/>
      </w:pPr>
      <w:bookmarkStart w:name="BRANCH_11" w:id="26"/>
      <w:r>
        <w:rPr/>
        <w:t xml:space="preserve">Contact the professor to resolve any issues</w:t>
      </w:r>
      <w:bookmarkEnd w:id="26"/>
    </w:p>
    <w:p>
      <w:pPr/>
      <w:r>
        <w:rPr/>
        <w:t xml:space="preserve"/>
      </w:r>
    </w:p>
    <w:bookmarkEnd w:id="25"/>
    <w:bookmarkStart w:name="_MV3BS_12" w:id="27"/>
    <w:p>
      <w:pPr>
        <w:pStyle w:val="Heading2"/>
      </w:pPr>
      <w:bookmarkStart w:name="BRANCH_12" w:id="28"/>
      <w:r>
        <w:rPr/>
        <w:t xml:space="preserve">Communicate with professor for clarification or additional information</w:t>
      </w:r>
      <w:bookmarkEnd w:id="28"/>
    </w:p>
    <w:p>
      <w:pPr/>
      <w:r>
        <w:rPr/>
        <w:t xml:space="preserve"/>
      </w:r>
    </w:p>
    <w:bookmarkEnd w:id="27"/>
    <w:bookmarkStart w:name="_MV3BS_13" w:id="29"/>
    <w:p>
      <w:pPr>
        <w:pStyle w:val="Heading3"/>
      </w:pPr>
      <w:bookmarkStart w:name="BRANCH_13" w:id="30"/>
      <w:r>
        <w:rPr/>
        <w:t xml:space="preserve">Initiate communication with professor to address any questions</w:t>
      </w:r>
      <w:bookmarkEnd w:id="30"/>
    </w:p>
    <w:p>
      <w:pPr/>
      <w:r>
        <w:rPr/>
        <w:t xml:space="preserve"/>
      </w:r>
    </w:p>
    <w:bookmarkEnd w:id="29"/>
    <w:bookmarkStart w:name="_MV3BS_14" w:id="31"/>
    <w:p>
      <w:pPr>
        <w:pStyle w:val="Heading3"/>
      </w:pPr>
      <w:bookmarkStart w:name="BRANCH_14" w:id="32"/>
      <w:r>
        <w:rPr/>
        <w:t xml:space="preserve">Document communication and update order details</w:t>
      </w:r>
      <w:bookmarkEnd w:id="32"/>
    </w:p>
    <w:p>
      <w:pPr/>
      <w:r>
        <w:rPr/>
        <w:t xml:space="preserve"/>
      </w:r>
    </w:p>
    <w:bookmarkEnd w:id="31"/>
    <w:bookmarkStart w:name="_MV3BS_15" w:id="33"/>
    <w:p>
      <w:pPr>
        <w:pStyle w:val="Heading1"/>
      </w:pPr>
      <w:bookmarkStart w:name="BRANCH_15" w:id="34"/>
      <w:r>
        <w:rPr/>
        <w:t xml:space="preserve">Plan Order</w:t>
      </w:r>
      <w:bookmarkEnd w:id="34"/>
    </w:p>
    <w:p>
      <w:pPr/>
      <w:r>
        <w:rPr/>
        <w:t xml:space="preserve"/>
      </w:r>
    </w:p>
    <w:bookmarkEnd w:id="33"/>
    <w:bookmarkStart w:name="_MV3BS_16" w:id="35"/>
    <w:p>
      <w:pPr>
        <w:pStyle w:val="Heading2"/>
      </w:pPr>
      <w:bookmarkStart w:name="BRANCH_16" w:id="36"/>
      <w:r>
        <w:rPr/>
        <w:t xml:space="preserve">Plan desktop publishing work specific to each eBook</w:t>
      </w:r>
      <w:bookmarkEnd w:id="36"/>
    </w:p>
    <w:p>
      <w:pPr/>
      <w:r>
        <w:rPr/>
        <w:t xml:space="preserve"/>
      </w:r>
    </w:p>
    <w:bookmarkEnd w:id="35"/>
    <w:bookmarkStart w:name="_MV3BS_17" w:id="37"/>
    <w:p>
      <w:pPr>
        <w:pStyle w:val="Heading3"/>
      </w:pPr>
      <w:bookmarkStart w:name="BRANCH_17" w:id="38"/>
      <w:r>
        <w:rPr/>
        <w:t xml:space="preserve">Review content and requirements of each eBook</w:t>
      </w:r>
      <w:bookmarkEnd w:id="38"/>
    </w:p>
    <w:p>
      <w:pPr/>
      <w:r>
        <w:rPr/>
        <w:t xml:space="preserve"/>
      </w:r>
    </w:p>
    <w:bookmarkEnd w:id="37"/>
    <w:bookmarkStart w:name="_MV3BS_18" w:id="39"/>
    <w:p>
      <w:pPr>
        <w:pStyle w:val="Heading3"/>
      </w:pPr>
      <w:bookmarkStart w:name="BRANCH_18" w:id="40"/>
      <w:r>
        <w:rPr/>
        <w:t xml:space="preserve">Determine necessary layout, formatting, and design elements</w:t>
      </w:r>
      <w:bookmarkEnd w:id="40"/>
    </w:p>
    <w:p>
      <w:pPr/>
      <w:r>
        <w:rPr/>
        <w:t xml:space="preserve"/>
      </w:r>
    </w:p>
    <w:bookmarkEnd w:id="39"/>
    <w:bookmarkStart w:name="_MV3BS_19" w:id="41"/>
    <w:p>
      <w:pPr>
        <w:pStyle w:val="Heading3"/>
      </w:pPr>
      <w:bookmarkStart w:name="BRANCH_19" w:id="42"/>
      <w:r>
        <w:rPr/>
        <w:t xml:space="preserve">Identify specific desktop publishing tasks required for eBooks</w:t>
      </w:r>
      <w:bookmarkEnd w:id="42"/>
    </w:p>
    <w:p>
      <w:pPr/>
      <w:r>
        <w:rPr/>
        <w:t xml:space="preserve"/>
      </w:r>
    </w:p>
    <w:bookmarkEnd w:id="41"/>
    <w:bookmarkStart w:name="_MV3BS_20" w:id="43"/>
    <w:p>
      <w:pPr>
        <w:pStyle w:val="Heading3"/>
      </w:pPr>
      <w:bookmarkStart w:name="BRANCH_20" w:id="44"/>
      <w:r>
        <w:rPr/>
        <w:t xml:space="preserve">Document desktop publishing plan for eBooks</w:t>
      </w:r>
      <w:bookmarkEnd w:id="44"/>
    </w:p>
    <w:p>
      <w:pPr/>
      <w:r>
        <w:rPr/>
        <w:t xml:space="preserve"/>
      </w:r>
    </w:p>
    <w:bookmarkEnd w:id="43"/>
    <w:bookmarkStart w:name="_MV3BS_21" w:id="45"/>
    <w:p>
      <w:pPr>
        <w:pStyle w:val="Heading2"/>
      </w:pPr>
      <w:bookmarkStart w:name="BRANCH_21" w:id="46"/>
      <w:r>
        <w:rPr/>
        <w:t xml:space="preserve">Estimate and assign production tasks to the appropriate staff</w:t>
      </w:r>
      <w:bookmarkEnd w:id="46"/>
    </w:p>
    <w:p>
      <w:pPr/>
      <w:r>
        <w:rPr/>
        <w:t xml:space="preserve"/>
      </w:r>
    </w:p>
    <w:bookmarkEnd w:id="45"/>
    <w:bookmarkStart w:name="_MV3BS_22" w:id="47"/>
    <w:p>
      <w:pPr>
        <w:pStyle w:val="Heading3"/>
      </w:pPr>
      <w:bookmarkStart w:name="BRANCH_22" w:id="48"/>
      <w:r>
        <w:rPr/>
        <w:t xml:space="preserve">Break down desktop publishing plan into individual production tasks</w:t>
      </w:r>
      <w:bookmarkEnd w:id="48"/>
    </w:p>
    <w:p>
      <w:pPr/>
      <w:r>
        <w:rPr/>
        <w:t xml:space="preserve"/>
      </w:r>
    </w:p>
    <w:bookmarkEnd w:id="47"/>
    <w:bookmarkStart w:name="_MV3BS_23" w:id="49"/>
    <w:p>
      <w:pPr>
        <w:pStyle w:val="Heading3"/>
      </w:pPr>
      <w:bookmarkStart w:name="BRANCH_23" w:id="50"/>
      <w:r>
        <w:rPr/>
        <w:t xml:space="preserve">Estimate time and effort required by each task</w:t>
      </w:r>
      <w:bookmarkEnd w:id="50"/>
    </w:p>
    <w:p>
      <w:pPr/>
      <w:r>
        <w:rPr/>
        <w:t xml:space="preserve"/>
      </w:r>
    </w:p>
    <w:bookmarkEnd w:id="49"/>
    <w:bookmarkStart w:name="_MV3BS_24" w:id="51"/>
    <w:p>
      <w:pPr>
        <w:pStyle w:val="Heading3"/>
      </w:pPr>
      <w:bookmarkStart w:name="BRANCH_24" w:id="52"/>
      <w:r>
        <w:rPr/>
        <w:t xml:space="preserve">Assign tasks to appropriate staff members</w:t>
      </w:r>
      <w:bookmarkEnd w:id="52"/>
    </w:p>
    <w:p>
      <w:pPr/>
      <w:r>
        <w:rPr/>
        <w:t xml:space="preserve"/>
      </w:r>
    </w:p>
    <w:bookmarkEnd w:id="51"/>
    <w:bookmarkStart w:name="_MV3BS_25" w:id="53"/>
    <w:p>
      <w:pPr>
        <w:pStyle w:val="Heading3"/>
      </w:pPr>
      <w:bookmarkStart w:name="BRANCH_25" w:id="54"/>
      <w:r>
        <w:rPr/>
        <w:t xml:space="preserve">Communicate task assignments clearly</w:t>
      </w:r>
      <w:bookmarkEnd w:id="54"/>
    </w:p>
    <w:p>
      <w:pPr/>
      <w:r>
        <w:rPr/>
        <w:t xml:space="preserve"/>
      </w:r>
    </w:p>
    <w:bookmarkEnd w:id="53"/>
    <w:bookmarkStart w:name="_MV3BS_26" w:id="55"/>
    <w:p>
      <w:pPr>
        <w:pStyle w:val="Heading2"/>
      </w:pPr>
      <w:bookmarkStart w:name="BRANCH_26" w:id="56"/>
      <w:r>
        <w:rPr/>
        <w:t xml:space="preserve">Identify equipment resource needs for each eBook</w:t>
      </w:r>
      <w:bookmarkEnd w:id="56"/>
    </w:p>
    <w:p>
      <w:pPr/>
      <w:r>
        <w:rPr/>
        <w:t xml:space="preserve"/>
      </w:r>
    </w:p>
    <w:bookmarkEnd w:id="55"/>
    <w:bookmarkStart w:name="_MV3BS_27" w:id="57"/>
    <w:p>
      <w:pPr>
        <w:pStyle w:val="Heading3"/>
      </w:pPr>
      <w:bookmarkStart w:name="BRANCH_27" w:id="58"/>
      <w:r>
        <w:rPr/>
        <w:t xml:space="preserve">Evaluate desktop publishing requirements to identify specialized equipment or tools needed</w:t>
      </w:r>
      <w:bookmarkEnd w:id="58"/>
    </w:p>
    <w:p>
      <w:pPr/>
      <w:r>
        <w:rPr/>
        <w:t xml:space="preserve"/>
      </w:r>
    </w:p>
    <w:bookmarkEnd w:id="57"/>
    <w:bookmarkStart w:name="_MV3BS_28" w:id="59"/>
    <w:p>
      <w:pPr>
        <w:pStyle w:val="Heading3"/>
      </w:pPr>
      <w:bookmarkStart w:name="BRANCH_28" w:id="60"/>
      <w:r>
        <w:rPr/>
        <w:t xml:space="preserve">Determine the availability and suitability of existing equipment for production tasks</w:t>
      </w:r>
      <w:bookmarkEnd w:id="60"/>
    </w:p>
    <w:p>
      <w:pPr/>
      <w:r>
        <w:rPr/>
        <w:t xml:space="preserve"/>
      </w:r>
    </w:p>
    <w:bookmarkEnd w:id="59"/>
    <w:bookmarkStart w:name="_MV3BS_29" w:id="61"/>
    <w:p>
      <w:pPr>
        <w:pStyle w:val="Heading3"/>
      </w:pPr>
      <w:bookmarkStart w:name="BRANCH_29" w:id="62"/>
      <w:r>
        <w:rPr/>
        <w:t xml:space="preserve">Ensure proper functioning and efficiency of equipment while in production</w:t>
      </w:r>
      <w:bookmarkEnd w:id="62"/>
    </w:p>
    <w:p>
      <w:pPr/>
      <w:r>
        <w:rPr/>
        <w:t xml:space="preserve"/>
      </w:r>
    </w:p>
    <w:bookmarkEnd w:id="61"/>
    <w:bookmarkStart w:name="_MV3BS_30" w:id="63"/>
    <w:p>
      <w:pPr>
        <w:pStyle w:val="Heading2"/>
      </w:pPr>
      <w:bookmarkStart w:name="BRANCH_30" w:id="64"/>
      <w:r>
        <w:rPr/>
        <w:t xml:space="preserve">Create a production schedule for each eBook</w:t>
      </w:r>
      <w:bookmarkEnd w:id="64"/>
    </w:p>
    <w:p>
      <w:pPr/>
      <w:r>
        <w:rPr/>
        <w:t xml:space="preserve"/>
      </w:r>
    </w:p>
    <w:bookmarkEnd w:id="63"/>
    <w:bookmarkStart w:name="_MV3BS_31" w:id="65"/>
    <w:p>
      <w:pPr>
        <w:pStyle w:val="Heading3"/>
      </w:pPr>
      <w:bookmarkStart w:name="BRANCH_31" w:id="66"/>
      <w:r>
        <w:rPr/>
        <w:t xml:space="preserve">Develop comprehensive schedule outlining timelines for each eBook's production</w:t>
      </w:r>
      <w:bookmarkEnd w:id="66"/>
    </w:p>
    <w:p>
      <w:pPr/>
      <w:r>
        <w:rPr/>
        <w:t xml:space="preserve"/>
      </w:r>
    </w:p>
    <w:bookmarkEnd w:id="65"/>
    <w:bookmarkStart w:name="_MV3BS_32" w:id="67"/>
    <w:p>
      <w:pPr>
        <w:pStyle w:val="Heading3"/>
      </w:pPr>
      <w:bookmarkStart w:name="BRANCH_32" w:id="68"/>
      <w:r>
        <w:rPr/>
        <w:t xml:space="preserve">Consider estimated time for each task, resource availability, and any dependencies or constraints</w:t>
      </w:r>
      <w:bookmarkEnd w:id="68"/>
    </w:p>
    <w:p>
      <w:pPr/>
      <w:r>
        <w:rPr/>
        <w:t xml:space="preserve"/>
      </w:r>
    </w:p>
    <w:bookmarkEnd w:id="67"/>
    <w:bookmarkStart w:name="_MV3BS_33" w:id="69"/>
    <w:p>
      <w:pPr>
        <w:pStyle w:val="Heading3"/>
      </w:pPr>
      <w:bookmarkStart w:name="BRANCH_33" w:id="70"/>
      <w:r>
        <w:rPr/>
        <w:t xml:space="preserve">Allocate sufficient time for review, revisions, and quality assurance checks</w:t>
      </w:r>
      <w:bookmarkEnd w:id="70"/>
    </w:p>
    <w:p>
      <w:pPr/>
      <w:r>
        <w:rPr/>
        <w:t xml:space="preserve"/>
      </w:r>
    </w:p>
    <w:bookmarkEnd w:id="69"/>
    <w:bookmarkStart w:name="_MV3BS_34" w:id="71"/>
    <w:p>
      <w:pPr>
        <w:pStyle w:val="Heading3"/>
      </w:pPr>
      <w:bookmarkStart w:name="BRANCH_34" w:id="72"/>
      <w:r>
        <w:rPr/>
        <w:t xml:space="preserve">Share production schedule with team members and stakeholders</w:t>
      </w:r>
      <w:bookmarkEnd w:id="72"/>
    </w:p>
    <w:p>
      <w:pPr/>
      <w:r>
        <w:rPr/>
        <w:t xml:space="preserve"/>
      </w:r>
    </w:p>
    <w:bookmarkEnd w:id="71"/>
    <w:bookmarkStart w:name="_MV3BS_35" w:id="73"/>
    <w:p>
      <w:pPr>
        <w:pStyle w:val="Heading1"/>
      </w:pPr>
      <w:bookmarkStart w:name="BRANCH_35" w:id="74"/>
      <w:r>
        <w:rPr/>
        <w:t xml:space="preserve">Production</w:t>
      </w:r>
      <w:bookmarkEnd w:id="74"/>
    </w:p>
    <w:p>
      <w:pPr/>
      <w:r>
        <w:rPr/>
        <w:t xml:space="preserve"/>
      </w:r>
    </w:p>
    <w:bookmarkEnd w:id="73"/>
    <w:bookmarkStart w:name="_MV3BS_36" w:id="75"/>
    <w:p>
      <w:pPr>
        <w:pStyle w:val="Heading2"/>
      </w:pPr>
      <w:bookmarkStart w:name="BRANCH_36" w:id="76"/>
      <w:r>
        <w:rPr/>
        <w:t xml:space="preserve">Acquire necessary permissions for content usage</w:t>
      </w:r>
      <w:bookmarkEnd w:id="76"/>
    </w:p>
    <w:p>
      <w:pPr/>
      <w:r>
        <w:rPr/>
        <w:t xml:space="preserve"/>
      </w:r>
    </w:p>
    <w:bookmarkEnd w:id="75"/>
    <w:bookmarkStart w:name="_MV3BS_37" w:id="77"/>
    <w:p>
      <w:pPr>
        <w:pStyle w:val="Heading3"/>
      </w:pPr>
      <w:bookmarkStart w:name="BRANCH_37" w:id="78"/>
      <w:r>
        <w:rPr/>
        <w:t xml:space="preserve">Identify content elements requiring permissions</w:t>
      </w:r>
      <w:bookmarkEnd w:id="78"/>
    </w:p>
    <w:p>
      <w:pPr/>
      <w:r>
        <w:rPr/>
        <w:t xml:space="preserve"/>
      </w:r>
    </w:p>
    <w:bookmarkEnd w:id="77"/>
    <w:bookmarkStart w:name="_MV3BS_38" w:id="79"/>
    <w:p>
      <w:pPr>
        <w:pStyle w:val="Heading3"/>
      </w:pPr>
      <w:bookmarkStart w:name="BRANCH_38" w:id="80"/>
      <w:r>
        <w:rPr/>
        <w:t xml:space="preserve">Get required permissions from respective rights holders or copyright owners</w:t>
      </w:r>
      <w:bookmarkEnd w:id="80"/>
    </w:p>
    <w:p>
      <w:pPr/>
      <w:r>
        <w:rPr/>
        <w:t xml:space="preserve"/>
      </w:r>
    </w:p>
    <w:bookmarkEnd w:id="79"/>
    <w:bookmarkStart w:name="_MV3BS_39" w:id="81"/>
    <w:p>
      <w:pPr>
        <w:pStyle w:val="Heading3"/>
      </w:pPr>
      <w:bookmarkStart w:name="BRANCH_39" w:id="82"/>
      <w:r>
        <w:rPr/>
        <w:t xml:space="preserve">Document and maintain record of obtained permissions for reference and legal compliance</w:t>
      </w:r>
      <w:bookmarkEnd w:id="82"/>
    </w:p>
    <w:p>
      <w:pPr/>
      <w:r>
        <w:rPr/>
        <w:t xml:space="preserve"/>
      </w:r>
    </w:p>
    <w:bookmarkEnd w:id="81"/>
    <w:bookmarkStart w:name="_MV3BS_40" w:id="83"/>
    <w:p>
      <w:pPr>
        <w:pStyle w:val="Heading2"/>
      </w:pPr>
      <w:bookmarkStart w:name="BRANCH_40" w:id="84"/>
      <w:r>
        <w:rPr/>
        <w:t xml:space="preserve">Perform desktop publishing tasks</w:t>
      </w:r>
      <w:bookmarkEnd w:id="84"/>
    </w:p>
    <w:p>
      <w:pPr/>
      <w:r>
        <w:rPr/>
        <w:t xml:space="preserve"/>
      </w:r>
    </w:p>
    <w:bookmarkEnd w:id="83"/>
    <w:bookmarkStart w:name="_MV3BS_41" w:id="85"/>
    <w:p>
      <w:pPr>
        <w:pStyle w:val="Heading3"/>
      </w:pPr>
      <w:bookmarkStart w:name="BRANCH_41" w:id="86"/>
      <w:r>
        <w:rPr/>
        <w:t xml:space="preserve">Follow desktop publishing plan developed in "Plan Order" phase</w:t>
      </w:r>
      <w:bookmarkEnd w:id="86"/>
    </w:p>
    <w:p>
      <w:pPr/>
      <w:r>
        <w:rPr/>
        <w:t xml:space="preserve"/>
      </w:r>
    </w:p>
    <w:bookmarkEnd w:id="85"/>
    <w:bookmarkStart w:name="_MV3BS_42" w:id="87"/>
    <w:p>
      <w:pPr>
        <w:pStyle w:val="Heading3"/>
      </w:pPr>
      <w:bookmarkStart w:name="BRANCH_42" w:id="88"/>
      <w:r>
        <w:rPr/>
        <w:t xml:space="preserve">Execute designated tasks</w:t>
      </w:r>
      <w:bookmarkEnd w:id="88"/>
    </w:p>
    <w:p>
      <w:pPr/>
      <w:r>
        <w:rPr/>
        <w:t xml:space="preserve"/>
      </w:r>
    </w:p>
    <w:bookmarkEnd w:id="87"/>
    <w:bookmarkStart w:name="_MV3BS_43" w:id="89"/>
    <w:p>
      <w:pPr>
        <w:pStyle w:val="Heading3"/>
      </w:pPr>
      <w:bookmarkStart w:name="BRANCH_43" w:id="90"/>
      <w:r>
        <w:rPr/>
        <w:t xml:space="preserve">Ensure consistency in design, layout, and formatting as specified by professor</w:t>
      </w:r>
      <w:bookmarkEnd w:id="90"/>
    </w:p>
    <w:p>
      <w:pPr/>
      <w:r>
        <w:rPr/>
        <w:t xml:space="preserve"/>
      </w:r>
    </w:p>
    <w:bookmarkEnd w:id="89"/>
    <w:bookmarkStart w:name="_MV3BS_44" w:id="91"/>
    <w:p>
      <w:pPr>
        <w:pStyle w:val="Heading3"/>
      </w:pPr>
      <w:bookmarkStart w:name="BRANCH_44" w:id="92"/>
      <w:r>
        <w:rPr/>
        <w:t xml:space="preserve">Collaborate with relevant stakeholders for content review and revisions</w:t>
      </w:r>
      <w:bookmarkEnd w:id="92"/>
    </w:p>
    <w:p>
      <w:pPr/>
      <w:r>
        <w:rPr/>
        <w:t xml:space="preserve"/>
      </w:r>
    </w:p>
    <w:bookmarkEnd w:id="91"/>
    <w:bookmarkStart w:name="_MV3BS_45" w:id="93"/>
    <w:p>
      <w:pPr>
        <w:pStyle w:val="Heading2"/>
      </w:pPr>
      <w:bookmarkStart w:name="BRANCH_45" w:id="94"/>
      <w:r>
        <w:rPr/>
        <w:t xml:space="preserve">Convert content into eBook format according to professor's specifications</w:t>
      </w:r>
      <w:bookmarkEnd w:id="94"/>
    </w:p>
    <w:p>
      <w:pPr/>
      <w:r>
        <w:rPr/>
        <w:t xml:space="preserve"/>
      </w:r>
    </w:p>
    <w:bookmarkEnd w:id="93"/>
    <w:bookmarkStart w:name="_MV3BS_46" w:id="95"/>
    <w:p>
      <w:pPr>
        <w:pStyle w:val="Heading3"/>
      </w:pPr>
      <w:bookmarkStart w:name="BRANCH_46" w:id="96"/>
      <w:r>
        <w:rPr/>
        <w:t xml:space="preserve">Determine the desired eBook formats</w:t>
      </w:r>
      <w:bookmarkEnd w:id="96"/>
    </w:p>
    <w:p>
      <w:pPr/>
      <w:r>
        <w:rPr/>
        <w:t xml:space="preserve"/>
      </w:r>
    </w:p>
    <w:bookmarkEnd w:id="95"/>
    <w:bookmarkStart w:name="_MV3BS_47" w:id="97"/>
    <w:p>
      <w:pPr>
        <w:pStyle w:val="Heading3"/>
      </w:pPr>
      <w:bookmarkStart w:name="BRANCH_47" w:id="98"/>
      <w:r>
        <w:rPr/>
        <w:t xml:space="preserve">Utilize appropriate software or tools to convert content into specified formats</w:t>
      </w:r>
      <w:bookmarkEnd w:id="98"/>
    </w:p>
    <w:p>
      <w:pPr/>
      <w:r>
        <w:rPr/>
        <w:t xml:space="preserve"/>
      </w:r>
    </w:p>
    <w:bookmarkEnd w:id="97"/>
    <w:bookmarkStart w:name="_MV3BS_48" w:id="99"/>
    <w:p>
      <w:pPr>
        <w:pStyle w:val="Heading3"/>
      </w:pPr>
      <w:bookmarkStart w:name="BRANCH_48" w:id="100"/>
      <w:r>
        <w:rPr/>
        <w:t xml:space="preserve">Ensure compatibility and adherence to industry standards for each format</w:t>
      </w:r>
      <w:bookmarkEnd w:id="100"/>
    </w:p>
    <w:p>
      <w:pPr/>
      <w:r>
        <w:rPr/>
        <w:t xml:space="preserve"/>
      </w:r>
    </w:p>
    <w:bookmarkEnd w:id="99"/>
    <w:bookmarkStart w:name="_MV3BS_49" w:id="101"/>
    <w:p>
      <w:pPr>
        <w:pStyle w:val="Heading3"/>
      </w:pPr>
      <w:bookmarkStart w:name="BRANCH_49" w:id="102"/>
      <w:r>
        <w:rPr/>
        <w:t xml:space="preserve">Validate converted eBooks for accuracy, integrity, and proper display of content elements</w:t>
      </w:r>
      <w:bookmarkEnd w:id="102"/>
    </w:p>
    <w:p>
      <w:pPr/>
      <w:r>
        <w:rPr/>
        <w:t xml:space="preserve"/>
      </w:r>
    </w:p>
    <w:bookmarkEnd w:id="101"/>
    <w:bookmarkStart w:name="_MV3BS_50" w:id="103"/>
    <w:p>
      <w:pPr>
        <w:pStyle w:val="Heading2"/>
      </w:pPr>
      <w:bookmarkStart w:name="BRANCH_50" w:id="104"/>
      <w:r>
        <w:rPr/>
        <w:t xml:space="preserve">Produce proof of eBook for review</w:t>
      </w:r>
      <w:bookmarkEnd w:id="104"/>
    </w:p>
    <w:p>
      <w:pPr/>
      <w:r>
        <w:rPr/>
        <w:t xml:space="preserve"/>
      </w:r>
    </w:p>
    <w:bookmarkEnd w:id="103"/>
    <w:bookmarkStart w:name="_MV3BS_51" w:id="105"/>
    <w:p>
      <w:pPr>
        <w:pStyle w:val="Heading3"/>
      </w:pPr>
      <w:bookmarkStart w:name="BRANCH_51" w:id="106"/>
      <w:r>
        <w:rPr/>
        <w:t xml:space="preserve">Generate preliminary version of eBook for internal review purposes</w:t>
      </w:r>
      <w:bookmarkEnd w:id="106"/>
    </w:p>
    <w:p>
      <w:pPr/>
      <w:r>
        <w:rPr/>
        <w:t xml:space="preserve"/>
      </w:r>
    </w:p>
    <w:bookmarkEnd w:id="105"/>
    <w:bookmarkStart w:name="_MV3BS_52" w:id="107"/>
    <w:p>
      <w:pPr>
        <w:pStyle w:val="Heading3"/>
      </w:pPr>
      <w:bookmarkStart w:name="BRANCH_52" w:id="108"/>
      <w:r>
        <w:rPr/>
        <w:t xml:space="preserve">Conduct quality check</w:t>
      </w:r>
      <w:bookmarkEnd w:id="108"/>
    </w:p>
    <w:p>
      <w:pPr/>
      <w:r>
        <w:rPr/>
        <w:t xml:space="preserve"/>
      </w:r>
    </w:p>
    <w:bookmarkEnd w:id="107"/>
    <w:bookmarkStart w:name="_MV3BS_53" w:id="109"/>
    <w:p>
      <w:pPr>
        <w:pStyle w:val="Heading3"/>
      </w:pPr>
      <w:bookmarkStart w:name="BRANCH_53" w:id="110"/>
      <w:r>
        <w:rPr/>
        <w:t xml:space="preserve">Share proof with relevant stakeholders for feedback and approval</w:t>
      </w:r>
      <w:bookmarkEnd w:id="110"/>
    </w:p>
    <w:p>
      <w:pPr/>
      <w:r>
        <w:rPr/>
        <w:t xml:space="preserve"/>
      </w:r>
    </w:p>
    <w:bookmarkEnd w:id="109"/>
    <w:bookmarkStart w:name="_MV3BS_54" w:id="111"/>
    <w:p>
      <w:pPr>
        <w:pStyle w:val="Heading3"/>
      </w:pPr>
      <w:bookmarkStart w:name="BRANCH_54" w:id="112"/>
      <w:r>
        <w:rPr/>
        <w:t xml:space="preserve">Fix what necessary based on feedback</w:t>
      </w:r>
      <w:bookmarkEnd w:id="112"/>
    </w:p>
    <w:p>
      <w:pPr/>
      <w:r>
        <w:rPr/>
        <w:t xml:space="preserve"/>
      </w:r>
    </w:p>
    <w:bookmarkEnd w:id="111"/>
    <w:bookmarkStart w:name="_MV3BS_55" w:id="113"/>
    <w:p>
      <w:pPr>
        <w:pStyle w:val="Heading2"/>
      </w:pPr>
      <w:bookmarkStart w:name="BRANCH_55" w:id="114"/>
      <w:r>
        <w:rPr/>
        <w:t xml:space="preserve">Create final eBook in requested formats</w:t>
      </w:r>
      <w:bookmarkEnd w:id="114"/>
    </w:p>
    <w:p>
      <w:pPr/>
      <w:r>
        <w:rPr/>
        <w:t xml:space="preserve"/>
      </w:r>
    </w:p>
    <w:bookmarkEnd w:id="113"/>
    <w:bookmarkStart w:name="_MV3BS_56" w:id="115"/>
    <w:p>
      <w:pPr>
        <w:pStyle w:val="Heading3"/>
      </w:pPr>
      <w:bookmarkStart w:name="BRANCH_56" w:id="116"/>
      <w:r>
        <w:rPr/>
        <w:t xml:space="preserve">Implement approved changes from proofing stage into eBook</w:t>
      </w:r>
      <w:bookmarkEnd w:id="116"/>
    </w:p>
    <w:p>
      <w:pPr/>
      <w:r>
        <w:rPr/>
        <w:t xml:space="preserve"/>
      </w:r>
    </w:p>
    <w:bookmarkEnd w:id="115"/>
    <w:bookmarkStart w:name="_MV3BS_57" w:id="117"/>
    <w:p>
      <w:pPr>
        <w:pStyle w:val="Heading3"/>
      </w:pPr>
      <w:bookmarkStart w:name="BRANCH_57" w:id="118"/>
      <w:r>
        <w:rPr/>
        <w:t xml:space="preserve">Generate final versions of eBook</w:t>
      </w:r>
      <w:bookmarkEnd w:id="118"/>
    </w:p>
    <w:p>
      <w:pPr/>
      <w:r>
        <w:rPr/>
        <w:t xml:space="preserve"/>
      </w:r>
    </w:p>
    <w:bookmarkEnd w:id="117"/>
    <w:bookmarkStart w:name="_MV3BS_58" w:id="119"/>
    <w:p>
      <w:pPr>
        <w:pStyle w:val="Heading3"/>
      </w:pPr>
      <w:bookmarkStart w:name="BRANCH_58" w:id="120"/>
      <w:r>
        <w:rPr/>
        <w:t xml:space="preserve">Check again for errors, formatting, or any other potential issue</w:t>
      </w:r>
      <w:bookmarkEnd w:id="120"/>
    </w:p>
    <w:p>
      <w:pPr/>
      <w:r>
        <w:rPr/>
        <w:t xml:space="preserve"/>
      </w:r>
    </w:p>
    <w:bookmarkEnd w:id="119"/>
    <w:bookmarkStart w:name="_MV3BS_59" w:id="121"/>
    <w:p>
      <w:pPr>
        <w:pStyle w:val="Heading3"/>
      </w:pPr>
      <w:bookmarkStart w:name="BRANCH_59" w:id="122"/>
      <w:r>
        <w:rPr/>
        <w:t xml:space="preserve">Validate final eBook against original order</w:t>
      </w:r>
      <w:bookmarkEnd w:id="122"/>
    </w:p>
    <w:p>
      <w:pPr/>
      <w:r>
        <w:rPr/>
        <w:t xml:space="preserve"/>
      </w:r>
    </w:p>
    <w:bookmarkEnd w:id="121"/>
    <w:bookmarkStart w:name="_MV3BS_60" w:id="123"/>
    <w:p>
      <w:pPr>
        <w:pStyle w:val="Heading1"/>
      </w:pPr>
      <w:bookmarkStart w:name="BRANCH_60" w:id="124"/>
      <w:r>
        <w:rPr/>
        <w:t xml:space="preserve">Manage Production</w:t>
      </w:r>
      <w:bookmarkEnd w:id="124"/>
    </w:p>
    <w:p>
      <w:pPr/>
      <w:r>
        <w:rPr/>
        <w:t xml:space="preserve"/>
      </w:r>
    </w:p>
    <w:bookmarkEnd w:id="123"/>
    <w:bookmarkStart w:name="_MV3BS_61" w:id="125"/>
    <w:p>
      <w:pPr>
        <w:pStyle w:val="Heading2"/>
      </w:pPr>
      <w:bookmarkStart w:name="BRANCH_61" w:id="126"/>
      <w:r>
        <w:rPr/>
        <w:t xml:space="preserve">Track progress of each eBook production</w:t>
      </w:r>
      <w:bookmarkEnd w:id="126"/>
    </w:p>
    <w:p>
      <w:pPr/>
      <w:r>
        <w:rPr/>
        <w:t xml:space="preserve"/>
      </w:r>
    </w:p>
    <w:bookmarkEnd w:id="125"/>
    <w:bookmarkStart w:name="_MV3BS_62" w:id="127"/>
    <w:p>
      <w:pPr>
        <w:pStyle w:val="Heading3"/>
      </w:pPr>
      <w:bookmarkStart w:name="BRANCH_62" w:id="128"/>
      <w:r>
        <w:rPr/>
        <w:t xml:space="preserve">Establish tracking system to monitor status and progress of project</w:t>
      </w:r>
      <w:bookmarkEnd w:id="128"/>
    </w:p>
    <w:p>
      <w:pPr/>
      <w:r>
        <w:rPr/>
        <w:t xml:space="preserve"/>
      </w:r>
    </w:p>
    <w:bookmarkEnd w:id="127"/>
    <w:bookmarkStart w:name="_MV3BS_63" w:id="129"/>
    <w:p>
      <w:pPr>
        <w:pStyle w:val="Heading3"/>
      </w:pPr>
      <w:bookmarkStart w:name="BRANCH_63" w:id="130"/>
      <w:r>
        <w:rPr/>
        <w:t xml:space="preserve">Update system regularly with relevant information</w:t>
      </w:r>
      <w:bookmarkEnd w:id="130"/>
    </w:p>
    <w:p>
      <w:pPr/>
      <w:r>
        <w:rPr/>
        <w:t xml:space="preserve"/>
      </w:r>
    </w:p>
    <w:bookmarkEnd w:id="129"/>
    <w:bookmarkStart w:name="_MV3BS_64" w:id="131"/>
    <w:p>
      <w:pPr>
        <w:pStyle w:val="Heading3"/>
      </w:pPr>
      <w:bookmarkStart w:name="BRANCH_64" w:id="132"/>
      <w:r>
        <w:rPr/>
        <w:t xml:space="preserve">Communicate progress to stakeholders</w:t>
      </w:r>
      <w:bookmarkEnd w:id="132"/>
    </w:p>
    <w:p>
      <w:pPr/>
      <w:r>
        <w:rPr/>
        <w:t xml:space="preserve"/>
      </w:r>
    </w:p>
    <w:bookmarkEnd w:id="131"/>
    <w:bookmarkStart w:name="_MV3BS_65" w:id="133"/>
    <w:p>
      <w:pPr>
        <w:pStyle w:val="Heading3"/>
      </w:pPr>
      <w:bookmarkStart w:name="BRANCH_65" w:id="134"/>
      <w:r>
        <w:rPr/>
        <w:t xml:space="preserve">Identify potential delays and address them</w:t>
      </w:r>
      <w:bookmarkEnd w:id="134"/>
    </w:p>
    <w:p>
      <w:pPr/>
      <w:r>
        <w:rPr/>
        <w:t xml:space="preserve"/>
      </w:r>
    </w:p>
    <w:bookmarkEnd w:id="133"/>
    <w:bookmarkStart w:name="_MV3BS_66" w:id="135"/>
    <w:p>
      <w:pPr>
        <w:pStyle w:val="Heading2"/>
      </w:pPr>
      <w:bookmarkStart w:name="BRANCH_66" w:id="136"/>
      <w:r>
        <w:rPr/>
        <w:t xml:space="preserve">Assign work tasks to employees</w:t>
      </w:r>
      <w:bookmarkEnd w:id="136"/>
    </w:p>
    <w:p>
      <w:pPr/>
      <w:r>
        <w:rPr/>
        <w:t xml:space="preserve"/>
      </w:r>
    </w:p>
    <w:bookmarkEnd w:id="135"/>
    <w:bookmarkStart w:name="_MV3BS_67" w:id="137"/>
    <w:p>
      <w:pPr>
        <w:pStyle w:val="Heading3"/>
      </w:pPr>
      <w:bookmarkStart w:name="BRANCH_67" w:id="138"/>
      <w:r>
        <w:rPr/>
        <w:t xml:space="preserve">Refer to established production schedule created in "Plan Order" phase</w:t>
      </w:r>
      <w:bookmarkEnd w:id="138"/>
    </w:p>
    <w:p>
      <w:pPr/>
      <w:r>
        <w:rPr/>
        <w:t xml:space="preserve"/>
      </w:r>
    </w:p>
    <w:bookmarkEnd w:id="137"/>
    <w:bookmarkStart w:name="_MV3BS_68" w:id="139"/>
    <w:p>
      <w:pPr>
        <w:pStyle w:val="Heading3"/>
      </w:pPr>
      <w:bookmarkStart w:name="BRANCH_68" w:id="140"/>
      <w:r>
        <w:rPr/>
        <w:t xml:space="preserve">Assign specific tasks and responsibilities to appropriate employees</w:t>
      </w:r>
      <w:bookmarkEnd w:id="140"/>
    </w:p>
    <w:p>
      <w:pPr/>
      <w:r>
        <w:rPr/>
        <w:t xml:space="preserve"/>
      </w:r>
    </w:p>
    <w:bookmarkEnd w:id="139"/>
    <w:bookmarkStart w:name="_MV3BS_69" w:id="141"/>
    <w:p>
      <w:pPr>
        <w:pStyle w:val="Heading3"/>
      </w:pPr>
      <w:bookmarkStart w:name="BRANCH_69" w:id="142"/>
      <w:r>
        <w:rPr/>
        <w:t xml:space="preserve">Monitor task assignments</w:t>
      </w:r>
      <w:bookmarkEnd w:id="142"/>
    </w:p>
    <w:p>
      <w:pPr/>
      <w:r>
        <w:rPr/>
        <w:t xml:space="preserve"/>
      </w:r>
    </w:p>
    <w:bookmarkEnd w:id="141"/>
    <w:bookmarkStart w:name="_MV3BS_70" w:id="143"/>
    <w:p>
      <w:pPr>
        <w:pStyle w:val="Heading2"/>
      </w:pPr>
      <w:bookmarkStart w:name="BRANCH_70" w:id="144"/>
      <w:r>
        <w:rPr/>
        <w:t xml:space="preserve">Monitor and manage costs associated with project</w:t>
      </w:r>
      <w:bookmarkEnd w:id="144"/>
    </w:p>
    <w:p>
      <w:pPr/>
      <w:r>
        <w:rPr/>
        <w:t xml:space="preserve"/>
      </w:r>
    </w:p>
    <w:bookmarkEnd w:id="143"/>
    <w:bookmarkStart w:name="_MV3BS_71" w:id="145"/>
    <w:p>
      <w:pPr>
        <w:pStyle w:val="Heading3"/>
      </w:pPr>
      <w:bookmarkStart w:name="BRANCH_71" w:id="146"/>
      <w:r>
        <w:rPr/>
        <w:t xml:space="preserve">Establish cost tracking system to capture expenses related to project</w:t>
      </w:r>
      <w:bookmarkEnd w:id="146"/>
    </w:p>
    <w:p>
      <w:pPr/>
      <w:r>
        <w:rPr/>
        <w:t xml:space="preserve"/>
      </w:r>
    </w:p>
    <w:bookmarkEnd w:id="145"/>
    <w:bookmarkStart w:name="_MV3BS_72" w:id="147"/>
    <w:p>
      <w:pPr>
        <w:pStyle w:val="Heading3"/>
      </w:pPr>
      <w:bookmarkStart w:name="BRANCH_72" w:id="148"/>
      <w:r>
        <w:rPr/>
        <w:t xml:space="preserve">Record relevant costs</w:t>
      </w:r>
      <w:bookmarkEnd w:id="148"/>
    </w:p>
    <w:p>
      <w:pPr/>
      <w:r>
        <w:rPr/>
        <w:t xml:space="preserve"/>
      </w:r>
    </w:p>
    <w:bookmarkEnd w:id="147"/>
    <w:bookmarkStart w:name="_MV3BS_73" w:id="149"/>
    <w:p>
      <w:pPr>
        <w:pStyle w:val="Heading3"/>
      </w:pPr>
      <w:bookmarkStart w:name="BRANCH_73" w:id="150"/>
      <w:r>
        <w:rPr/>
        <w:t xml:space="preserve">Compare actual costs against the budget</w:t>
      </w:r>
      <w:bookmarkEnd w:id="150"/>
    </w:p>
    <w:p>
      <w:pPr/>
      <w:r>
        <w:rPr/>
        <w:t xml:space="preserve"/>
      </w:r>
    </w:p>
    <w:bookmarkEnd w:id="149"/>
    <w:bookmarkStart w:name="_MV3BS_74" w:id="151"/>
    <w:p>
      <w:pPr>
        <w:pStyle w:val="Heading3"/>
      </w:pPr>
      <w:bookmarkStart w:name="BRANCH_74" w:id="152"/>
      <w:r>
        <w:rPr/>
        <w:t xml:space="preserve">Take necessary actions to control costs</w:t>
      </w:r>
      <w:bookmarkEnd w:id="152"/>
    </w:p>
    <w:p>
      <w:pPr/>
      <w:r>
        <w:rPr/>
        <w:t xml:space="preserve"/>
      </w:r>
    </w:p>
    <w:bookmarkEnd w:id="151"/>
    <w:bookmarkStart w:name="_MV3BS_75" w:id="153"/>
    <w:p>
      <w:pPr>
        <w:pStyle w:val="Heading2"/>
      </w:pPr>
      <w:bookmarkStart w:name="BRANCH_75" w:id="154"/>
      <w:r>
        <w:rPr/>
        <w:t xml:space="preserve">Resolve any production issues</w:t>
      </w:r>
      <w:bookmarkEnd w:id="154"/>
    </w:p>
    <w:p>
      <w:pPr/>
      <w:r>
        <w:rPr/>
        <w:t xml:space="preserve"/>
      </w:r>
    </w:p>
    <w:bookmarkEnd w:id="153"/>
    <w:bookmarkStart w:name="_MV3BS_76" w:id="155"/>
    <w:p>
      <w:pPr>
        <w:pStyle w:val="Heading3"/>
      </w:pPr>
      <w:bookmarkStart w:name="BRANCH_76" w:id="156"/>
      <w:r>
        <w:rPr/>
        <w:t xml:space="preserve">Establish ways of communication to address production issues</w:t>
      </w:r>
      <w:bookmarkEnd w:id="156"/>
    </w:p>
    <w:p>
      <w:pPr/>
      <w:r>
        <w:rPr/>
        <w:t xml:space="preserve"/>
      </w:r>
    </w:p>
    <w:bookmarkEnd w:id="155"/>
    <w:bookmarkStart w:name="_MV3BS_77" w:id="157"/>
    <w:p>
      <w:pPr>
        <w:pStyle w:val="Heading3"/>
      </w:pPr>
      <w:bookmarkStart w:name="BRANCH_77" w:id="158"/>
      <w:r>
        <w:rPr/>
        <w:t xml:space="preserve">Encourage open communication between stakeholders</w:t>
      </w:r>
      <w:bookmarkEnd w:id="158"/>
    </w:p>
    <w:p>
      <w:pPr/>
      <w:r>
        <w:rPr/>
        <w:t xml:space="preserve"/>
      </w:r>
    </w:p>
    <w:bookmarkEnd w:id="157"/>
    <w:bookmarkStart w:name="_MV3BS_78" w:id="159"/>
    <w:p>
      <w:pPr>
        <w:pStyle w:val="Heading3"/>
      </w:pPr>
      <w:bookmarkStart w:name="BRANCH_78" w:id="160"/>
      <w:r>
        <w:rPr/>
        <w:t xml:space="preserve">Fix issues that may come during production</w:t>
      </w:r>
      <w:bookmarkEnd w:id="160"/>
    </w:p>
    <w:p>
      <w:pPr/>
      <w:r>
        <w:rPr/>
        <w:t xml:space="preserve"/>
      </w:r>
    </w:p>
    <w:bookmarkEnd w:id="159"/>
    <w:bookmarkStart w:name="_MV3BS_79" w:id="161"/>
    <w:p>
      <w:pPr>
        <w:pStyle w:val="Heading3"/>
      </w:pPr>
      <w:bookmarkStart w:name="BRANCH_79" w:id="162"/>
      <w:r>
        <w:rPr/>
        <w:t xml:space="preserve">Collaborate with relevant staff to find solutions</w:t>
      </w:r>
      <w:bookmarkEnd w:id="162"/>
    </w:p>
    <w:p>
      <w:pPr/>
      <w:r>
        <w:rPr/>
        <w:t xml:space="preserve"/>
      </w:r>
    </w:p>
    <w:bookmarkEnd w:id="161"/>
    <w:bookmarkStart w:name="_MV3BS_80" w:id="163"/>
    <w:p>
      <w:pPr>
        <w:pStyle w:val="Heading2"/>
      </w:pPr>
      <w:bookmarkStart w:name="BRANCH_80" w:id="164"/>
      <w:r>
        <w:rPr/>
        <w:t xml:space="preserve">Conduct quality checks</w:t>
      </w:r>
      <w:bookmarkEnd w:id="164"/>
    </w:p>
    <w:p>
      <w:pPr/>
      <w:r>
        <w:rPr/>
        <w:t xml:space="preserve"/>
      </w:r>
    </w:p>
    <w:bookmarkEnd w:id="163"/>
    <w:bookmarkStart w:name="_MV3BS_81" w:id="165"/>
    <w:p>
      <w:pPr>
        <w:pStyle w:val="Heading3"/>
      </w:pPr>
      <w:bookmarkStart w:name="BRANCH_81" w:id="166"/>
      <w:r>
        <w:rPr/>
        <w:t xml:space="preserve">Establish quality control procedures to verify integrity and accuracy of product</w:t>
      </w:r>
      <w:bookmarkEnd w:id="166"/>
    </w:p>
    <w:p>
      <w:pPr/>
      <w:r>
        <w:rPr/>
        <w:t xml:space="preserve"/>
      </w:r>
    </w:p>
    <w:bookmarkEnd w:id="165"/>
    <w:bookmarkStart w:name="_MV3BS_82" w:id="167"/>
    <w:p>
      <w:pPr>
        <w:pStyle w:val="Heading3"/>
      </w:pPr>
      <w:bookmarkStart w:name="BRANCH_82" w:id="168"/>
      <w:r>
        <w:rPr/>
        <w:t xml:space="preserve">Run quality checks</w:t>
      </w:r>
      <w:bookmarkEnd w:id="168"/>
    </w:p>
    <w:p>
      <w:pPr/>
      <w:r>
        <w:rPr/>
        <w:t xml:space="preserve"/>
      </w:r>
    </w:p>
    <w:bookmarkEnd w:id="167"/>
    <w:bookmarkStart w:name="_MV3BS_83" w:id="169"/>
    <w:p>
      <w:pPr>
        <w:pStyle w:val="Heading3"/>
      </w:pPr>
      <w:bookmarkStart w:name="BRANCH_83" w:id="170"/>
      <w:r>
        <w:rPr/>
        <w:t xml:space="preserve">Follow quality criteria</w:t>
      </w:r>
      <w:bookmarkEnd w:id="170"/>
    </w:p>
    <w:p>
      <w:pPr/>
      <w:r>
        <w:rPr/>
        <w:t xml:space="preserve"/>
      </w:r>
    </w:p>
    <w:bookmarkEnd w:id="169"/>
    <w:bookmarkStart w:name="_MV3BS_84" w:id="171"/>
    <w:p>
      <w:pPr>
        <w:pStyle w:val="Heading3"/>
      </w:pPr>
      <w:bookmarkStart w:name="BRANCH_84" w:id="172"/>
      <w:r>
        <w:rPr/>
        <w:t xml:space="preserve">Address quality issues discovered</w:t>
      </w:r>
      <w:bookmarkEnd w:id="172"/>
    </w:p>
    <w:p>
      <w:pPr/>
      <w:r>
        <w:rPr/>
        <w:t xml:space="preserve"/>
      </w:r>
    </w:p>
    <w:bookmarkEnd w:id="171"/>
    <w:bookmarkStart w:name="_MV3BS_85" w:id="173"/>
    <w:p>
      <w:pPr>
        <w:pStyle w:val="Heading3"/>
      </w:pPr>
      <w:bookmarkStart w:name="BRANCH_85" w:id="174"/>
      <w:r>
        <w:rPr/>
        <w:t xml:space="preserve">Run final checklist before release to check quality and ensure product meets required standards</w:t>
      </w:r>
      <w:bookmarkEnd w:id="174"/>
    </w:p>
    <w:p>
      <w:pPr/>
      <w:r>
        <w:rPr/>
        <w:t xml:space="preserve"/>
      </w:r>
    </w:p>
    <w:bookmarkEnd w:id="173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28" w:rsidRDefault="001B4C28" w:rsidP="00C85CF0">
      <w:pPr>
        <w:spacing w:after="0" w:line="240" w:lineRule="auto"/>
      </w:pPr>
      <w:r>
        <w:separator/>
      </w:r>
    </w:p>
  </w:endnote>
  <w:endnote w:type="continuationSeparator" w:id="0">
    <w:p w:rsidR="001B4C28" w:rsidRDefault="001B4C28" w:rsidP="00C85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CF0" w:rsidRDefault="00F706E8">
    <w:pPr>
      <w:pStyle w:val="Footer"/>
    </w:pPr>
    <w:r>
      <w:rPr>
        <w:noProof/>
        <w:color w:val="808080" w:themeColor="background1" w:themeShade="80"/>
        <w:lang w:val="da-DK" w:eastAsia="da-DK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Title"/>
                              <w:tag w:val=""/>
                              <w:id w:val="1376042644"/>
                              <w:placeholder>
                                <w:docPart w:val="B3497FC3EDA4462FAF2A1D42D123AA34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706E8" w:rsidRDefault="00F706E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E900B8">
                                  <w:rPr>
                                    <w:rStyle w:val="PlaceholderText"/>
                                  </w:rPr>
                                  <w:t>Ebook Project</w:t>
                                </w:r>
                              </w:p>
                            </w:sdtContent>
                          </w:sdt>
                          <w:p w:rsidR="00F706E8" w:rsidRDefault="00F706E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style="position:absolute;left:190;width:59436;height:188;visibility:visible;mso-wrap-style:square;v-text-anchor:middle" o:spid="_x0000_s1027" fillcolor="black [3213]" stroked="f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style="position:absolute;top:666;width:59436;height:2572;visibility:visible;mso-wrap-style:square;v-text-anchor:bottom" o:spid="_x0000_s1028" filled="f" stroked="f" strokeweight=".5pt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Title"/>
                        <w:tag w:val=""/>
                        <w:id w:val="1376042644"/>
                        <w:placeholder>
                          <w:docPart w:val="B3497FC3EDA4462FAF2A1D42D123AA34"/>
                        </w:placeholder>
                        <w:showingPlcHdr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F706E8" w:rsidRDefault="00F706E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E900B8">
                            <w:rPr>
                              <w:rStyle w:val="PlaceholderText"/>
                            </w:rPr>
                            <w:t>Ebook Project</w:t>
                          </w:r>
                        </w:p>
                      </w:sdtContent>
                    </w:sdt>
                    <w:p w:rsidR="00F706E8" w:rsidRDefault="00F706E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da-DK" w:eastAsia="da-DK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706E8" w:rsidRDefault="00F706E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67DB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spid="_x0000_s1029" fillcolor="black [3213]" stroked="f" strokeweight="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>
              <v:textbox>
                <w:txbxContent>
                  <w:p w:rsidR="00F706E8" w:rsidRDefault="00F706E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867DB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28" w:rsidRDefault="001B4C28" w:rsidP="00C85CF0">
      <w:pPr>
        <w:spacing w:after="0" w:line="240" w:lineRule="auto"/>
      </w:pPr>
      <w:r>
        <w:separator/>
      </w:r>
    </w:p>
  </w:footnote>
  <w:footnote w:type="continuationSeparator" w:id="0">
    <w:p w:rsidR="001B4C28" w:rsidRDefault="001B4C28" w:rsidP="00C85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90315"/>
    <w:multiLevelType w:val="hybridMultilevel"/>
    <w:tmpl w:val="D5B4E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5CEA"/>
    <w:multiLevelType w:val="hybridMultilevel"/>
    <w:tmpl w:val="92C27F12"/>
    <w:lvl w:ilvl="0" w:tplc="B1C2F3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E5A7A"/>
    <w:multiLevelType w:val="multilevel"/>
    <w:tmpl w:val="ACC461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169"/>
    <w:rsid w:val="00047B6B"/>
    <w:rsid w:val="000531BB"/>
    <w:rsid w:val="000600E6"/>
    <w:rsid w:val="000B6B4A"/>
    <w:rsid w:val="00186491"/>
    <w:rsid w:val="001B4C28"/>
    <w:rsid w:val="001D4BB6"/>
    <w:rsid w:val="0022057B"/>
    <w:rsid w:val="00220687"/>
    <w:rsid w:val="00307717"/>
    <w:rsid w:val="0048055A"/>
    <w:rsid w:val="004E1DE4"/>
    <w:rsid w:val="0051774C"/>
    <w:rsid w:val="00596FA9"/>
    <w:rsid w:val="00602628"/>
    <w:rsid w:val="00611B0D"/>
    <w:rsid w:val="006764D7"/>
    <w:rsid w:val="006A1F40"/>
    <w:rsid w:val="007848D8"/>
    <w:rsid w:val="007A12A3"/>
    <w:rsid w:val="007A7ED2"/>
    <w:rsid w:val="007D0B57"/>
    <w:rsid w:val="008544B2"/>
    <w:rsid w:val="00856B74"/>
    <w:rsid w:val="00867DB2"/>
    <w:rsid w:val="008F45A3"/>
    <w:rsid w:val="00962169"/>
    <w:rsid w:val="009811C6"/>
    <w:rsid w:val="00982E61"/>
    <w:rsid w:val="00985065"/>
    <w:rsid w:val="009B53F7"/>
    <w:rsid w:val="009E23A5"/>
    <w:rsid w:val="00A70546"/>
    <w:rsid w:val="00A746B6"/>
    <w:rsid w:val="00AB2AA1"/>
    <w:rsid w:val="00B13B29"/>
    <w:rsid w:val="00B602D5"/>
    <w:rsid w:val="00BB1BC4"/>
    <w:rsid w:val="00BD7A0F"/>
    <w:rsid w:val="00BE1118"/>
    <w:rsid w:val="00C4010E"/>
    <w:rsid w:val="00C63E85"/>
    <w:rsid w:val="00C85CF0"/>
    <w:rsid w:val="00D5290F"/>
    <w:rsid w:val="00D54388"/>
    <w:rsid w:val="00DB4CEF"/>
    <w:rsid w:val="00E112E9"/>
    <w:rsid w:val="00E64889"/>
    <w:rsid w:val="00F463BB"/>
    <w:rsid w:val="00F706E8"/>
    <w:rsid w:val="00F823B2"/>
    <w:rsid w:val="00F93161"/>
    <w:rsid w:val="00FA341B"/>
    <w:rsid w:val="00FA5441"/>
    <w:rsid w:val="00FC237D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91"/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93161"/>
    <w:pPr>
      <w:numPr>
        <w:numId w:val="2"/>
      </w:numPr>
      <w:pBdr>
        <w:bottom w:val="single" w:sz="4" w:space="1" w:color="auto"/>
      </w:pBdr>
      <w:spacing w:before="160"/>
      <w:ind w:left="0" w:firstLine="0"/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3161"/>
    <w:pPr>
      <w:numPr>
        <w:ilvl w:val="1"/>
        <w:numId w:val="2"/>
      </w:numPr>
      <w:pBdr>
        <w:bottom w:val="single" w:sz="4" w:space="1" w:color="auto"/>
      </w:pBdr>
      <w:spacing w:before="160"/>
      <w:ind w:left="0" w:firstLine="0"/>
      <w:outlineLvl w:val="1"/>
    </w:pPr>
    <w:rPr>
      <w:rFonts w:ascii="Arial" w:hAnsi="Arial" w:cs="Arial"/>
      <w:b/>
      <w:sz w:val="27"/>
      <w:szCs w:val="27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93161"/>
    <w:pPr>
      <w:numPr>
        <w:ilvl w:val="2"/>
      </w:numPr>
      <w:ind w:left="0" w:firstLine="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autoRedefine/>
    <w:uiPriority w:val="9"/>
    <w:unhideWhenUsed/>
    <w:qFormat/>
    <w:rsid w:val="00F93161"/>
    <w:pPr>
      <w:outlineLvl w:val="3"/>
    </w:pPr>
  </w:style>
  <w:style w:type="paragraph" w:styleId="Heading5">
    <w:name w:val="heading 5"/>
    <w:basedOn w:val="Heading3"/>
    <w:next w:val="Normal"/>
    <w:link w:val="Heading5Char"/>
    <w:autoRedefine/>
    <w:uiPriority w:val="9"/>
    <w:unhideWhenUsed/>
    <w:qFormat/>
    <w:rsid w:val="00F93161"/>
    <w:pPr>
      <w:outlineLvl w:val="4"/>
    </w:pPr>
  </w:style>
  <w:style w:type="paragraph" w:styleId="Heading6">
    <w:name w:val="heading 6"/>
    <w:basedOn w:val="Heading3"/>
    <w:next w:val="Normal"/>
    <w:link w:val="Heading6Char"/>
    <w:autoRedefine/>
    <w:uiPriority w:val="9"/>
    <w:unhideWhenUsed/>
    <w:qFormat/>
    <w:rsid w:val="00F93161"/>
    <w:pPr>
      <w:outlineLvl w:val="5"/>
    </w:pPr>
  </w:style>
  <w:style w:type="paragraph" w:styleId="Heading7">
    <w:name w:val="heading 7"/>
    <w:basedOn w:val="Heading6"/>
    <w:next w:val="Normal"/>
    <w:link w:val="Heading7Char"/>
    <w:autoRedefine/>
    <w:uiPriority w:val="9"/>
    <w:unhideWhenUsed/>
    <w:qFormat/>
    <w:rsid w:val="00F93161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F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5C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CF0"/>
  </w:style>
  <w:style w:type="paragraph" w:styleId="Footer">
    <w:name w:val="footer"/>
    <w:basedOn w:val="Normal"/>
    <w:link w:val="FooterChar"/>
    <w:uiPriority w:val="99"/>
    <w:unhideWhenUsed/>
    <w:rsid w:val="00C8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CF0"/>
  </w:style>
  <w:style w:type="paragraph" w:styleId="NoSpacing">
    <w:name w:val="No Spacing"/>
    <w:link w:val="NoSpacingChar"/>
    <w:uiPriority w:val="1"/>
    <w:qFormat/>
    <w:rsid w:val="00C85CF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5CF0"/>
  </w:style>
  <w:style w:type="character" w:customStyle="1" w:styleId="Heading1Char">
    <w:name w:val="Heading 1 Char"/>
    <w:basedOn w:val="DefaultParagraphFont"/>
    <w:link w:val="Heading1"/>
    <w:uiPriority w:val="9"/>
    <w:rsid w:val="00F93161"/>
    <w:rPr>
      <w:rFonts w:ascii="Arial" w:hAnsi="Arial" w:cs="Arial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93161"/>
    <w:pPr>
      <w:numPr>
        <w:numId w:val="0"/>
      </w:num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B1BC4"/>
    <w:pPr>
      <w:tabs>
        <w:tab w:val="left" w:pos="403"/>
        <w:tab w:val="right" w:leader="dot" w:pos="9463"/>
      </w:tabs>
      <w:spacing w:after="0"/>
    </w:pPr>
    <w:rPr>
      <w:rFonts w:ascii="Arial" w:hAnsi="Arial"/>
      <w:bCs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811C6"/>
    <w:pPr>
      <w:tabs>
        <w:tab w:val="left" w:pos="403"/>
        <w:tab w:val="right" w:leader="dot" w:pos="9463"/>
      </w:tabs>
      <w:spacing w:after="0"/>
    </w:pPr>
    <w:rPr>
      <w:rFonts w:ascii="Arial" w:hAnsi="Arial"/>
      <w:b/>
      <w:bCs/>
      <w:noProof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67DB2"/>
    <w:pPr>
      <w:tabs>
        <w:tab w:val="left" w:pos="403"/>
        <w:tab w:val="right" w:leader="dot" w:pos="9463"/>
      </w:tabs>
      <w:spacing w:after="0"/>
    </w:pPr>
    <w:rPr>
      <w:rFonts w:ascii="Arial" w:hAnsi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93161"/>
    <w:rPr>
      <w:rFonts w:ascii="Arial" w:hAnsi="Arial" w:cs="Arial"/>
      <w:b/>
      <w:sz w:val="27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F93161"/>
    <w:rPr>
      <w:rFonts w:ascii="Arial" w:hAnsi="Arial" w:cs="Arial"/>
      <w:b/>
      <w:sz w:val="26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93161"/>
    <w:rPr>
      <w:rFonts w:ascii="Arial" w:hAnsi="Arial" w:cs="Arial"/>
      <w:b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93161"/>
    <w:rPr>
      <w:rFonts w:ascii="Arial" w:hAnsi="Arial" w:cs="Arial"/>
      <w:b/>
      <w:sz w:val="26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F93161"/>
    <w:rPr>
      <w:rFonts w:ascii="Arial" w:hAnsi="Arial" w:cs="Arial"/>
      <w:b/>
      <w:sz w:val="26"/>
      <w:szCs w:val="27"/>
    </w:rPr>
  </w:style>
  <w:style w:type="character" w:customStyle="1" w:styleId="Heading7Char">
    <w:name w:val="Heading 7 Char"/>
    <w:basedOn w:val="DefaultParagraphFont"/>
    <w:link w:val="Heading7"/>
    <w:uiPriority w:val="9"/>
    <w:rsid w:val="00F93161"/>
    <w:rPr>
      <w:rFonts w:ascii="Arial" w:hAnsi="Arial" w:cs="Arial"/>
      <w:b/>
      <w:sz w:val="26"/>
      <w:szCs w:val="27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F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F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C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06E8"/>
    <w:pPr>
      <w:pBdr>
        <w:bottom w:val="single" w:sz="4" w:space="1" w:color="auto"/>
      </w:pBdr>
    </w:pPr>
    <w:rPr>
      <w:rFonts w:ascii="Arial" w:hAnsi="Arial" w:cs="Arial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706E8"/>
    <w:rPr>
      <w:rFonts w:ascii="Arial" w:hAnsi="Arial" w:cs="Arial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F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F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85CF0"/>
    <w:rPr>
      <w:b/>
      <w:bCs/>
    </w:rPr>
  </w:style>
  <w:style w:type="character" w:styleId="Emphasis">
    <w:name w:val="Emphasis"/>
    <w:basedOn w:val="DefaultParagraphFont"/>
    <w:uiPriority w:val="20"/>
    <w:qFormat/>
    <w:rsid w:val="00C85CF0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C85CF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5CF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F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F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5CF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5C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5C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5CF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5CF0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7A12A3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C237D"/>
    <w:pPr>
      <w:spacing w:after="0"/>
    </w:pPr>
    <w:rPr>
      <w:rFonts w:ascii="Arial" w:hAnsi="Arial"/>
      <w:szCs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2" Type="http://schemas.openxmlformats.org/officeDocument/2006/relationships/comments" Target="comments.xml"/><Relationship Id="rId13" Type="http://schemas.openxmlformats.org/officeDocument/2006/relationships/image" Target="media/pic00001.png"/></Relationships>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684C3B032543E19844FF552CD6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D84602-7CF6-4DBE-90B5-19C0A74F2C2C}"/>
      </w:docPartPr>
      <w:docPartBody>
        <w:p w:rsidR="00A17297" w:rsidRDefault="00DE207C">
          <w:pPr>
            <w:pStyle w:val="E3684C3B032543E19844FF552CD64FF8"/>
          </w:pPr>
          <w:r w:rsidRPr="0009618A">
            <w:rPr>
              <w:rStyle w:val="PlaceholderText"/>
            </w:rPr>
            <w:t>Ebook Project</w:t>
          </w:r>
        </w:p>
      </w:docPartBody>
    </w:docPart>
    <w:docPart>
      <w:docPartPr>
        <w:name w:val="B3497FC3EDA4462FAF2A1D42D123A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17AE2-F484-4308-8C87-D9D545B263CA}"/>
      </w:docPartPr>
      <w:docPartBody>
        <w:p w:rsidR="00A17297" w:rsidRDefault="00DE207C">
          <w:pPr>
            <w:pStyle w:val="B3497FC3EDA4462FAF2A1D42D123AA34"/>
          </w:pPr>
          <w:r w:rsidRPr="00E900B8">
            <w:rPr>
              <w:rStyle w:val="PlaceholderText"/>
            </w:rPr>
            <w:t>Ebook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7C"/>
    <w:rsid w:val="006635FD"/>
    <w:rsid w:val="00855824"/>
    <w:rsid w:val="00A17297"/>
    <w:rsid w:val="00AF119D"/>
    <w:rsid w:val="00DE207C"/>
    <w:rsid w:val="00E25625"/>
    <w:rsid w:val="00E56B1A"/>
    <w:rsid w:val="00EC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684C3B032543E19844FF552CD64FF8">
    <w:name w:val="E3684C3B032543E19844FF552CD64FF8"/>
  </w:style>
  <w:style w:type="paragraph" w:customStyle="1" w:styleId="B3497FC3EDA4462FAF2A1D42D123AA34">
    <w:name w:val="B3497FC3EDA4462FAF2A1D42D123A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7E0F6-E35E-437C-B41C-DC23115A9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Corporate.dotx</Template>
  <TotalTime>9</TotalTime>
  <Pages>2</Pages>
  <Words>91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</CharactersWithSpaces>
  <SharedDoc>false</SharedDoc>
  <HyperlinksChanged>false</HyperlinksChanged>
  <AppVersion>15.0000</AppVersion>
  <Company>Kauê Pereira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B. Henriksen</cp:lastModifiedBy>
  <cp:revision>7</cp:revision>
  <dc:creator>Kauê Pereira</dc:creator>
  <cp:keywords/>
  <dc:description/>
  <cp:category/>
  <dc:subject/>
  <dc:title>Ebook Project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EXPORT">
    <vt:lpwstr>Exported from MatchWare MindView</vt:lpwstr>
  </property>
</Properties>
</file>